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5E" w:rsidRPr="00CF2924" w:rsidRDefault="005F7B5E" w:rsidP="000C7AE3">
      <w:pPr>
        <w:jc w:val="center"/>
        <w:rPr>
          <w:rFonts w:ascii="Arial" w:hAnsi="Arial"/>
          <w:b/>
          <w:sz w:val="28"/>
        </w:rPr>
      </w:pPr>
      <w:bookmarkStart w:id="0" w:name="_Toc530831135"/>
      <w:r>
        <w:rPr>
          <w:rFonts w:ascii="Arial" w:hAnsi="Arial"/>
          <w:b/>
          <w:sz w:val="28"/>
        </w:rPr>
        <w:t>INSTITUTO FEDERAL DO RIO GRANDE DO SUL</w:t>
      </w:r>
    </w:p>
    <w:p w:rsidR="005F7B5E" w:rsidRPr="00CF2924" w:rsidRDefault="005F7B5E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CAMPUS RESTINGA</w:t>
      </w:r>
    </w:p>
    <w:p w:rsidR="005F7B5E" w:rsidRDefault="005F7B5E" w:rsidP="000C7AE3">
      <w:pPr>
        <w:jc w:val="center"/>
        <w:rPr>
          <w:rFonts w:ascii="Arial" w:hAnsi="Arial"/>
          <w:b/>
          <w:sz w:val="28"/>
        </w:rPr>
      </w:pPr>
      <w:r w:rsidRPr="009F4795">
        <w:rPr>
          <w:rFonts w:ascii="Arial" w:hAnsi="Arial"/>
          <w:b/>
          <w:sz w:val="28"/>
        </w:rPr>
        <w:t xml:space="preserve">CURSO DE </w:t>
      </w:r>
      <w:r>
        <w:rPr>
          <w:rFonts w:ascii="Arial" w:hAnsi="Arial"/>
          <w:b/>
          <w:sz w:val="28"/>
        </w:rPr>
        <w:t>ANÁLISE E DESENVOLVIMENTO DE SISTEMAS</w:t>
      </w:r>
    </w:p>
    <w:p w:rsidR="005F7B5E" w:rsidRDefault="005F7B5E" w:rsidP="000C7AE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ANÁLISE E PROJETO DE SISTEMAS</w:t>
      </w:r>
    </w:p>
    <w:p w:rsidR="005F7B5E" w:rsidRDefault="005F7B5E" w:rsidP="000C7AE3">
      <w:pPr>
        <w:spacing w:after="3600"/>
        <w:rPr>
          <w:rFonts w:ascii="Arial" w:hAnsi="Arial"/>
        </w:rPr>
      </w:pPr>
    </w:p>
    <w:p w:rsidR="005F7B5E" w:rsidRPr="000C7AE3" w:rsidRDefault="005F7B5E" w:rsidP="008C5BCD">
      <w:pPr>
        <w:spacing w:after="360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Projeto </w:t>
      </w:r>
      <w:proofErr w:type="spellStart"/>
      <w:r>
        <w:rPr>
          <w:rFonts w:ascii="Arial" w:hAnsi="Arial"/>
          <w:b/>
          <w:sz w:val="28"/>
        </w:rPr>
        <w:t>Xtreme</w:t>
      </w:r>
      <w:proofErr w:type="spellEnd"/>
      <w:r w:rsidR="005B6DAE">
        <w:rPr>
          <w:rFonts w:ascii="Arial" w:hAnsi="Arial"/>
          <w:b/>
          <w:sz w:val="28"/>
        </w:rPr>
        <w:t xml:space="preserve"> – v1r1</w:t>
      </w:r>
      <w:bookmarkStart w:id="1" w:name="_GoBack"/>
      <w:bookmarkEnd w:id="1"/>
    </w:p>
    <w:p w:rsidR="005F7B5E" w:rsidRDefault="005F7B5E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ALONSO ALLEN</w:t>
      </w:r>
    </w:p>
    <w:p w:rsidR="005F7B5E" w:rsidRDefault="005F7B5E" w:rsidP="008C5BCD">
      <w:pPr>
        <w:jc w:val="right"/>
        <w:rPr>
          <w:rFonts w:ascii="Arial" w:hAnsi="Arial"/>
        </w:rPr>
      </w:pPr>
      <w:r>
        <w:rPr>
          <w:rFonts w:ascii="Arial" w:hAnsi="Arial"/>
        </w:rPr>
        <w:t>TIAGO RIBEIRO</w:t>
      </w:r>
    </w:p>
    <w:p w:rsidR="005F7B5E" w:rsidRDefault="005F7B5E" w:rsidP="008C5BCD">
      <w:pPr>
        <w:spacing w:after="1800"/>
        <w:jc w:val="right"/>
        <w:rPr>
          <w:rFonts w:ascii="Arial" w:hAnsi="Arial"/>
        </w:rPr>
      </w:pPr>
      <w:r>
        <w:rPr>
          <w:rFonts w:ascii="Arial" w:hAnsi="Arial"/>
        </w:rPr>
        <w:t xml:space="preserve">FERNANDO RODRIGUES </w:t>
      </w:r>
    </w:p>
    <w:p w:rsidR="005F7B5E" w:rsidRDefault="005F7B5E" w:rsidP="000C7AE3">
      <w:pPr>
        <w:rPr>
          <w:rFonts w:ascii="Arial" w:hAnsi="Arial"/>
        </w:rPr>
      </w:pPr>
    </w:p>
    <w:p w:rsidR="005F7B5E" w:rsidRDefault="005F7B5E" w:rsidP="000C7AE3">
      <w:pPr>
        <w:pStyle w:val="Ttulo2"/>
        <w:rPr>
          <w:sz w:val="24"/>
        </w:rPr>
      </w:pPr>
    </w:p>
    <w:p w:rsidR="005F7B5E" w:rsidRDefault="005F7B5E" w:rsidP="000C7AE3">
      <w:pPr>
        <w:jc w:val="center"/>
        <w:rPr>
          <w:rFonts w:ascii="Arial" w:hAnsi="Arial"/>
        </w:rPr>
      </w:pPr>
      <w:r>
        <w:rPr>
          <w:rFonts w:ascii="Arial" w:hAnsi="Arial"/>
        </w:rPr>
        <w:t>PORTO ALEGRE</w:t>
      </w:r>
    </w:p>
    <w:p w:rsidR="005F7B5E" w:rsidRPr="00E638A7" w:rsidRDefault="005F7B5E" w:rsidP="000C7AE3">
      <w:pPr>
        <w:jc w:val="center"/>
        <w:rPr>
          <w:rFonts w:ascii="Arial" w:hAnsi="Arial"/>
        </w:rPr>
      </w:pPr>
      <w:r>
        <w:t>ABRIL/2019</w:t>
      </w:r>
    </w:p>
    <w:p w:rsidR="005F7B5E" w:rsidRDefault="005F7B5E" w:rsidP="00AD003A">
      <w:pPr>
        <w:pStyle w:val="Sumrio1"/>
        <w:rPr>
          <w:noProof/>
        </w:rPr>
      </w:pPr>
      <w:r>
        <w:br w:type="page"/>
      </w: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26" w:history="1">
        <w:r w:rsidR="005F7B5E" w:rsidRPr="00BC026A">
          <w:rPr>
            <w:rStyle w:val="Hyperlink"/>
            <w:noProof/>
          </w:rPr>
          <w:t>1.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Backlog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_Toc6878826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27" w:history="1">
        <w:r w:rsidR="005F7B5E" w:rsidRPr="00BC026A">
          <w:rPr>
            <w:rStyle w:val="Hyperlink"/>
            <w:rFonts w:ascii="Arial" w:hAnsi="Arial"/>
            <w:noProof/>
          </w:rPr>
          <w:t>2.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rFonts w:ascii="Arial" w:hAnsi="Arial" w:cs="Arial"/>
            <w:noProof/>
          </w:rPr>
          <w:t>Casos de uso do módulo de acesso e segurança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_Toc6878827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28" w:history="1">
        <w:r w:rsidR="005F7B5E" w:rsidRPr="00BC026A">
          <w:rPr>
            <w:rStyle w:val="Hyperlink"/>
            <w:strike/>
            <w:noProof/>
          </w:rPr>
          <w:t>Listar organização (manter organização)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_Toc6878828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29" w:history="1">
        <w:r w:rsidR="005F7B5E" w:rsidRPr="00BC026A">
          <w:rPr>
            <w:rStyle w:val="Hyperlink"/>
            <w:strike/>
            <w:noProof/>
          </w:rPr>
          <w:t>Incluir organização (manter organização)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_Toc6878829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0" w:history="1">
        <w:r w:rsidR="005F7B5E" w:rsidRPr="00BC026A">
          <w:rPr>
            <w:rStyle w:val="Hyperlink"/>
            <w:strike/>
            <w:noProof/>
          </w:rPr>
          <w:t>Alterar organização (manter organização)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8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1" w:history="1">
        <w:r w:rsidR="005F7B5E" w:rsidRPr="00BC026A">
          <w:rPr>
            <w:rStyle w:val="Hyperlink"/>
            <w:strike/>
            <w:noProof/>
          </w:rPr>
          <w:t>Excluir organização (manter organização)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8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2" w:history="1">
        <w:r w:rsidR="005F7B5E" w:rsidRPr="00BC026A">
          <w:rPr>
            <w:rStyle w:val="Hyperlink"/>
            <w:noProof/>
          </w:rPr>
          <w:t>Listar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3" w:history="1">
        <w:r w:rsidR="005F7B5E" w:rsidRPr="00BC026A">
          <w:rPr>
            <w:rStyle w:val="Hyperlink"/>
            <w:noProof/>
          </w:rPr>
          <w:t>Incluir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4" w:history="1">
        <w:r w:rsidR="005F7B5E" w:rsidRPr="00BC026A">
          <w:rPr>
            <w:rStyle w:val="Hyperlink"/>
            <w:noProof/>
          </w:rPr>
          <w:t>Alterar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5" w:history="1">
        <w:r w:rsidR="005F7B5E" w:rsidRPr="00BC026A">
          <w:rPr>
            <w:rStyle w:val="Hyperlink"/>
            <w:noProof/>
          </w:rPr>
          <w:t>Excluir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11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6" w:history="1">
        <w:r w:rsidR="005F7B5E" w:rsidRPr="00BC026A">
          <w:rPr>
            <w:rStyle w:val="Hyperlink"/>
            <w:noProof/>
          </w:rPr>
          <w:t>Login de usuário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11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7" w:history="1">
        <w:r w:rsidR="005F7B5E" w:rsidRPr="00BC026A">
          <w:rPr>
            <w:rStyle w:val="Hyperlink"/>
            <w:noProof/>
          </w:rPr>
          <w:t>Alterar senha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12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8" w:history="1">
        <w:r w:rsidR="005F7B5E" w:rsidRPr="00BC026A">
          <w:rPr>
            <w:rStyle w:val="Hyperlink"/>
            <w:noProof/>
          </w:rPr>
          <w:t>Confirmar email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12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39" w:history="1">
        <w:r w:rsidR="005F7B5E" w:rsidRPr="00BC026A">
          <w:rPr>
            <w:rStyle w:val="Hyperlink"/>
            <w:noProof/>
          </w:rPr>
          <w:t>Consultas e relatórios do módulo de acesso e segurança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_Toc6878839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40" w:history="1">
        <w:r w:rsidR="005F7B5E" w:rsidRPr="00BC026A">
          <w:rPr>
            <w:rStyle w:val="Hyperlink"/>
            <w:rFonts w:ascii="Arial" w:hAnsi="Arial"/>
            <w:noProof/>
          </w:rPr>
          <w:t>3.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rFonts w:ascii="Arial" w:hAnsi="Arial" w:cs="Arial"/>
            <w:noProof/>
          </w:rPr>
          <w:t>Casos de uso do módulo de ítens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1" w:history="1">
        <w:r w:rsidR="005F7B5E" w:rsidRPr="00BC026A">
          <w:rPr>
            <w:rStyle w:val="Hyperlink"/>
            <w:noProof/>
          </w:rPr>
          <w:t>Listar categoria (manter categoria)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2" w:history="1">
        <w:r w:rsidR="005F7B5E" w:rsidRPr="00BC026A">
          <w:rPr>
            <w:rStyle w:val="Hyperlink"/>
            <w:noProof/>
          </w:rPr>
          <w:t>Incluir categoria (manter categoria)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3" w:history="1">
        <w:r w:rsidR="005F7B5E" w:rsidRPr="00BC026A">
          <w:rPr>
            <w:rStyle w:val="Hyperlink"/>
            <w:noProof/>
          </w:rPr>
          <w:t>Alterar categoria (manter categoria)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4" w:history="1">
        <w:r w:rsidR="005F7B5E" w:rsidRPr="00BC026A">
          <w:rPr>
            <w:rStyle w:val="Hyperlink"/>
            <w:noProof/>
          </w:rPr>
          <w:t>Excluir categoria (manter categoria)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5" w:history="1">
        <w:r w:rsidR="005F7B5E" w:rsidRPr="00BC026A">
          <w:rPr>
            <w:rStyle w:val="Hyperlink"/>
            <w:noProof/>
          </w:rPr>
          <w:t>Listar item (manter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6" w:history="1">
        <w:r w:rsidR="005F7B5E" w:rsidRPr="00BC026A">
          <w:rPr>
            <w:rStyle w:val="Hyperlink"/>
            <w:noProof/>
          </w:rPr>
          <w:t>Incluir item (manter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7" w:history="1">
        <w:r w:rsidR="005F7B5E" w:rsidRPr="00BC026A">
          <w:rPr>
            <w:rStyle w:val="Hyperlink"/>
            <w:noProof/>
          </w:rPr>
          <w:t>Alterar item (manter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8" w:history="1">
        <w:r w:rsidR="005F7B5E" w:rsidRPr="00BC026A">
          <w:rPr>
            <w:rStyle w:val="Hyperlink"/>
            <w:noProof/>
          </w:rPr>
          <w:t>Excluir item (manter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49" w:history="1">
        <w:r w:rsidR="005F7B5E" w:rsidRPr="00BC026A">
          <w:rPr>
            <w:rStyle w:val="Hyperlink"/>
            <w:noProof/>
          </w:rPr>
          <w:t>Consultas e relatórios do módulo de ítens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_Toc6878849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50" w:history="1">
        <w:r w:rsidR="005F7B5E" w:rsidRPr="00BC026A">
          <w:rPr>
            <w:rStyle w:val="Hyperlink"/>
            <w:rFonts w:ascii="Arial" w:hAnsi="Arial"/>
            <w:noProof/>
          </w:rPr>
          <w:t>4.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rFonts w:ascii="Arial" w:hAnsi="Arial" w:cs="Arial"/>
            <w:noProof/>
          </w:rPr>
          <w:t>Casos de uso do módulo de vendas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1" w:history="1">
        <w:r w:rsidR="005F7B5E" w:rsidRPr="00BC026A">
          <w:rPr>
            <w:rStyle w:val="Hyperlink"/>
            <w:noProof/>
          </w:rPr>
          <w:t>Listar preço de item (manter preço de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2" w:history="1">
        <w:r w:rsidR="005F7B5E" w:rsidRPr="00BC026A">
          <w:rPr>
            <w:rStyle w:val="Hyperlink"/>
            <w:noProof/>
          </w:rPr>
          <w:t>Incluir preço de item (manter preço de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3" w:history="1">
        <w:r w:rsidR="005F7B5E" w:rsidRPr="00BC026A">
          <w:rPr>
            <w:rStyle w:val="Hyperlink"/>
            <w:noProof/>
          </w:rPr>
          <w:t>Alterar preço de item (manter preço de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4" w:history="1">
        <w:r w:rsidR="005F7B5E" w:rsidRPr="00BC026A">
          <w:rPr>
            <w:rStyle w:val="Hyperlink"/>
            <w:noProof/>
          </w:rPr>
          <w:t>Excluir preço de item (manter preço de item)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5" w:history="1">
        <w:r w:rsidR="005F7B5E" w:rsidRPr="00BC026A">
          <w:rPr>
            <w:rStyle w:val="Hyperlink"/>
            <w:noProof/>
          </w:rPr>
          <w:t>Consultas e relatórios do módulo de vendas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56" w:history="1">
        <w:r w:rsidR="005F7B5E" w:rsidRPr="00BC026A">
          <w:rPr>
            <w:rStyle w:val="Hyperlink"/>
            <w:rFonts w:ascii="Arial" w:hAnsi="Arial"/>
            <w:noProof/>
          </w:rPr>
          <w:t>5.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rFonts w:ascii="Arial" w:hAnsi="Arial" w:cs="Arial"/>
            <w:noProof/>
          </w:rPr>
          <w:t>Casos de uso do módulo de loja de transmissão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7" w:history="1">
        <w:r w:rsidR="005F7B5E" w:rsidRPr="00BC026A">
          <w:rPr>
            <w:rStyle w:val="Hyperlink"/>
            <w:noProof/>
          </w:rPr>
          <w:t>Incluir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8" w:history="1">
        <w:r w:rsidR="005F7B5E" w:rsidRPr="00BC026A">
          <w:rPr>
            <w:rStyle w:val="Hyperlink"/>
            <w:noProof/>
          </w:rPr>
          <w:t>Alterar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59" w:history="1">
        <w:r w:rsidR="005F7B5E" w:rsidRPr="00BC026A">
          <w:rPr>
            <w:rStyle w:val="Hyperlink"/>
            <w:noProof/>
          </w:rPr>
          <w:t>Excluir usuários (manter usuários)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_Toc6878859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15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0" w:history="1">
        <w:r w:rsidR="005F7B5E" w:rsidRPr="00BC026A">
          <w:rPr>
            <w:rStyle w:val="Hyperlink"/>
            <w:noProof/>
          </w:rPr>
          <w:t>Exibir vitrine de transmissão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16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1" w:history="1">
        <w:r w:rsidR="005F7B5E" w:rsidRPr="00BC026A">
          <w:rPr>
            <w:rStyle w:val="Hyperlink"/>
            <w:noProof/>
          </w:rPr>
          <w:t>Seguir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2" w:history="1">
        <w:r w:rsidR="005F7B5E" w:rsidRPr="00BC026A">
          <w:rPr>
            <w:rStyle w:val="Hyperlink"/>
            <w:noProof/>
          </w:rPr>
          <w:t>Exibir notificações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3" w:history="1">
        <w:r w:rsidR="005F7B5E" w:rsidRPr="00BC026A">
          <w:rPr>
            <w:rStyle w:val="Hyperlink"/>
            <w:noProof/>
          </w:rPr>
          <w:t>Assinar/inscrever-se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18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4" w:history="1">
        <w:r w:rsidR="005F7B5E" w:rsidRPr="00BC026A">
          <w:rPr>
            <w:rStyle w:val="Hyperlink"/>
            <w:noProof/>
          </w:rPr>
          <w:t>Doar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18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5" w:history="1">
        <w:r w:rsidR="005F7B5E" w:rsidRPr="00BC026A">
          <w:rPr>
            <w:rStyle w:val="Hyperlink"/>
            <w:noProof/>
          </w:rPr>
          <w:t>Denunciar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19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6" w:history="1">
        <w:r w:rsidR="005F7B5E" w:rsidRPr="00BC026A">
          <w:rPr>
            <w:rStyle w:val="Hyperlink"/>
            <w:noProof/>
          </w:rPr>
          <w:t>Visualizar/comunicar-se via chat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7" w:history="1">
        <w:r w:rsidR="005F7B5E" w:rsidRPr="00BC026A">
          <w:rPr>
            <w:rStyle w:val="Hyperlink"/>
            <w:noProof/>
          </w:rPr>
          <w:t>Consultas e relatórios do módulo de loja de transmissão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68" w:history="1">
        <w:r w:rsidR="005F7B5E" w:rsidRPr="00BC026A">
          <w:rPr>
            <w:rStyle w:val="Hyperlink"/>
            <w:rFonts w:ascii="Arial" w:hAnsi="Arial"/>
            <w:noProof/>
          </w:rPr>
          <w:t>6.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rFonts w:ascii="Arial" w:hAnsi="Arial" w:cs="Arial"/>
            <w:noProof/>
          </w:rPr>
          <w:t>Casos de uso do módulo de pagamento (billing)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69" w:history="1">
        <w:r w:rsidR="005F7B5E" w:rsidRPr="00BC026A">
          <w:rPr>
            <w:rStyle w:val="Hyperlink"/>
            <w:noProof/>
          </w:rPr>
          <w:t>Listar pagamento (manter pagamento)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_Toc6878869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70" w:history="1">
        <w:r w:rsidR="005F7B5E" w:rsidRPr="00BC026A">
          <w:rPr>
            <w:rStyle w:val="Hyperlink"/>
            <w:noProof/>
          </w:rPr>
          <w:t>Incluir pagamento(manter pagamento)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71" w:history="1">
        <w:r w:rsidR="005F7B5E" w:rsidRPr="00BC026A">
          <w:rPr>
            <w:rStyle w:val="Hyperlink"/>
            <w:noProof/>
          </w:rPr>
          <w:t>Alterar pagamento (manter pagamento)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72" w:history="1">
        <w:r w:rsidR="005F7B5E" w:rsidRPr="00BC026A">
          <w:rPr>
            <w:rStyle w:val="Hyperlink"/>
            <w:noProof/>
          </w:rPr>
          <w:t>Excluir pagamento (manter pagamento)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2"/>
        <w:tabs>
          <w:tab w:val="right" w:leader="dot" w:pos="8494"/>
        </w:tabs>
        <w:rPr>
          <w:noProof/>
        </w:rPr>
      </w:pPr>
      <w:hyperlink w:anchor="_Toc6878873" w:history="1">
        <w:r w:rsidR="005F7B5E" w:rsidRPr="00BC026A">
          <w:rPr>
            <w:rStyle w:val="Hyperlink"/>
            <w:noProof/>
          </w:rPr>
          <w:t>Consultas e relatórios do módulo de pagamento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74" w:history="1">
        <w:r w:rsidR="005F7B5E" w:rsidRPr="00BC026A">
          <w:rPr>
            <w:rStyle w:val="Hyperlink"/>
            <w:noProof/>
          </w:rPr>
          <w:t>7.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Casos de teste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75" w:history="1">
        <w:r w:rsidR="005F7B5E" w:rsidRPr="00BC026A">
          <w:rPr>
            <w:rStyle w:val="Hyperlink"/>
            <w:noProof/>
          </w:rPr>
          <w:t>8.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Histórias de usuário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20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480"/>
        </w:tabs>
        <w:rPr>
          <w:noProof/>
        </w:rPr>
      </w:pPr>
      <w:hyperlink w:anchor="_Toc6878876" w:history="1">
        <w:r w:rsidR="005F7B5E" w:rsidRPr="00BC026A">
          <w:rPr>
            <w:rStyle w:val="Hyperlink"/>
            <w:noProof/>
          </w:rPr>
          <w:t>9.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Protótipo de telas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21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77" w:history="1">
        <w:r w:rsidR="005F7B5E" w:rsidRPr="00BC026A">
          <w:rPr>
            <w:rStyle w:val="Hyperlink"/>
            <w:noProof/>
          </w:rPr>
          <w:t>10.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Diagramas de caso de uso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78" w:history="1">
        <w:r w:rsidR="005F7B5E" w:rsidRPr="00BC026A">
          <w:rPr>
            <w:rStyle w:val="Hyperlink"/>
            <w:noProof/>
          </w:rPr>
          <w:t>11.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Diagramas de atividade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79" w:history="1">
        <w:r w:rsidR="005F7B5E" w:rsidRPr="00BC026A">
          <w:rPr>
            <w:rStyle w:val="Hyperlink"/>
            <w:noProof/>
          </w:rPr>
          <w:t>12.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 de entidades e relacionamentos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_Toc6878879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80" w:history="1">
        <w:r w:rsidR="005F7B5E" w:rsidRPr="00BC026A">
          <w:rPr>
            <w:rStyle w:val="Hyperlink"/>
            <w:noProof/>
          </w:rPr>
          <w:t>13.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Diagramas de classe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_Toc6878880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81" w:history="1">
        <w:r w:rsidR="005F7B5E" w:rsidRPr="00BC026A">
          <w:rPr>
            <w:rStyle w:val="Hyperlink"/>
            <w:noProof/>
          </w:rPr>
          <w:t>14.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Diagramas de sequência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_Toc6878881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82" w:history="1">
        <w:r w:rsidR="005F7B5E" w:rsidRPr="00BC026A">
          <w:rPr>
            <w:rStyle w:val="Hyperlink"/>
            <w:noProof/>
          </w:rPr>
          <w:t>15.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 de rastreabilidade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_Toc6878882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83" w:history="1">
        <w:r w:rsidR="005F7B5E" w:rsidRPr="00BC026A">
          <w:rPr>
            <w:rStyle w:val="Hyperlink"/>
            <w:noProof/>
          </w:rPr>
          <w:t>16.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Diagrama de implantação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_Toc6878883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29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84" w:history="1">
        <w:r w:rsidR="005F7B5E" w:rsidRPr="00BC026A">
          <w:rPr>
            <w:rStyle w:val="Hyperlink"/>
            <w:noProof/>
          </w:rPr>
          <w:t>17.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Lista de imagens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_Toc6878884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31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Sumrio1"/>
        <w:tabs>
          <w:tab w:val="left" w:pos="720"/>
        </w:tabs>
        <w:rPr>
          <w:noProof/>
        </w:rPr>
      </w:pPr>
      <w:hyperlink w:anchor="_Toc6878885" w:history="1">
        <w:r w:rsidR="005F7B5E" w:rsidRPr="00BC026A">
          <w:rPr>
            <w:rStyle w:val="Hyperlink"/>
            <w:noProof/>
          </w:rPr>
          <w:t>18.</w:t>
        </w:r>
        <w:r w:rsidR="005F7B5E">
          <w:rPr>
            <w:noProof/>
          </w:rPr>
          <w:tab/>
        </w:r>
        <w:r w:rsidR="005F7B5E" w:rsidRPr="00BC026A">
          <w:rPr>
            <w:rStyle w:val="Hyperlink"/>
            <w:noProof/>
          </w:rPr>
          <w:t>Anexos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_Toc6878885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32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5F7B5E" w:rsidP="008E5934">
      <w:pPr>
        <w:pStyle w:val="Ttulo3"/>
      </w:pPr>
      <w:r>
        <w:fldChar w:fldCharType="end"/>
      </w:r>
    </w:p>
    <w:p w:rsidR="005F7B5E" w:rsidRDefault="005F7B5E" w:rsidP="008E5934">
      <w:pPr>
        <w:pStyle w:val="Ttulo3"/>
      </w:pPr>
    </w:p>
    <w:p w:rsidR="005F7B5E" w:rsidRDefault="005F7B5E" w:rsidP="00EA7FE2">
      <w:pPr>
        <w:pStyle w:val="Ttulo1"/>
        <w:sectPr w:rsidR="005F7B5E" w:rsidSect="00EA7FE2"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5F7B5E" w:rsidRDefault="005F7B5E" w:rsidP="009B14DA">
      <w:pPr>
        <w:pStyle w:val="Ttulo1"/>
        <w:numPr>
          <w:ilvl w:val="0"/>
          <w:numId w:val="11"/>
        </w:numPr>
      </w:pPr>
      <w:bookmarkStart w:id="2" w:name="_Toc6878826"/>
      <w:r>
        <w:lastRenderedPageBreak/>
        <w:t>Backlog</w:t>
      </w:r>
      <w:bookmarkEnd w:id="2"/>
    </w:p>
    <w:tbl>
      <w:tblPr>
        <w:tblW w:w="14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"/>
        <w:gridCol w:w="3188"/>
        <w:gridCol w:w="1502"/>
        <w:gridCol w:w="8077"/>
        <w:gridCol w:w="790"/>
      </w:tblGrid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IMPORTÂNCIA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CRITÉRIO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NOTAS</w:t>
            </w: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Módulo de retaguarda (BackOffice)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alteração de senha do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usuário  informando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senha atual caso o usuário não a tenha esquecido;</w:t>
            </w:r>
          </w:p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alteração de senha do usuário caso o usuário a tenha esquecido, enviando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Confirmação 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confirmação do cadastro do usuário enviando uma mensagem para 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organizações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pesquisa, listagem, inclusão, alteração e exclusão de organizações;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Quantidade de usuários ativos no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momento ;</w:t>
            </w:r>
            <w:proofErr w:type="gramEnd"/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categorias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921301" w:rsidRDefault="005F7B5E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categorias;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Manutenção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ítens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pesquisa, listagem, inclusão, alteração e exclusão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ítens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(transmissões ao vivo e gravações);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Dados 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transmissão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usuário transmissor);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Feedback da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transmissão(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usuário administrador); </w:t>
            </w:r>
          </w:p>
          <w:p w:rsidR="005F7B5E" w:rsidRPr="00C61F9C" w:rsidRDefault="005F7B5E" w:rsidP="000A7C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preços de itens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definição de valores dos itens;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Lista de preços;</w:t>
            </w:r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RPr="005B6DA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Módulo</w:t>
            </w:r>
            <w:proofErr w:type="spellEnd"/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B2C (</w:t>
            </w:r>
            <w:proofErr w:type="spellStart"/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Streamming</w:t>
            </w:r>
            <w:proofErr w:type="spellEnd"/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hub/Broad cast) </w:t>
            </w:r>
            <w:proofErr w:type="spellStart"/>
            <w:r w:rsidRPr="004F2D0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Usuário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Pr="004F2D08" w:rsidRDefault="005F7B5E" w:rsidP="000A7C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segurança 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usuários (CRUD)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pesquisa, listagem, inclusão, alteração e exclusão de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Login de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Permitir a autenticação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Alterar senha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alteração de senha do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usuário  informando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senha atual caso o usuário não a tenha esquecido;</w:t>
            </w:r>
          </w:p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alteração de senha do usuário caso o usuário a tenha esquecido, enviando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mensagem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cadastrado contendo um link de recuperação;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Confirmação por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Permitir a confirmação do cadastro do usuário enviando uma mensagem para o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cadastrado contendo um link de confirmação;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Quantidade de usuários ativos no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momento ;</w:t>
            </w:r>
            <w:proofErr w:type="gramEnd"/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loja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Vitrine de transmissões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Permitir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pesquisa 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listagem e visualização dos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ítens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transmissõesao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vivo) do catálogo, desejados no instante do cadastro  ou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Seguir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Permite seguir um usuário transmissor;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Noificações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 Permite visualizar as notificações da plataforma, do usuário transmissor ou de outros usuários destinadas ao usuário em questão;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Vídeos (playback)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Permitir a pesquisa, listagem e visualização dos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ítens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transmissõesao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gravadas) do catálogo, desejados no instante do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cadastro  ou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sugeridas conforme algoritmo baseado na atividade do usuário;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Assinaturas/Inscrever-se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Permitir a assinatura/inscrição do usuário para que tenha acesso a itens convenientes da plataforma (visualizar o chat apenas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usuãrios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assinantes, obter e utilizar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brazões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/broches exclusivos);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Permitir a doação em moeda para outro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usuãrio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Denúncias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denúncia de item/transmissão;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Quantidade de usuários ativos no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momento ;</w:t>
            </w:r>
            <w:proofErr w:type="gramEnd"/>
          </w:p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Quantidade de usuários assistindo a transmissão;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Módulo de pagamento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billing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Manutenção de pagamentos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Permtir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 pagamento de conveniências disponibilizadas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Consultas e relatórios (usuário/gerenciais)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Útil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Pagamentos realizados;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ao vivo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comunicação entre os usuários da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860B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Chat histórico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Agradável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consulta aos chats ocorridos na plataforma;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7B5E" w:rsidTr="000A7C5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Visualizar chat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Essencial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Permitir a visualização dos chats que ocorrem entre os usuários;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F7B5E" w:rsidRDefault="005F7B5E" w:rsidP="000A7C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7B5E" w:rsidRDefault="005F7B5E" w:rsidP="00B01678"/>
    <w:p w:rsidR="005F7B5E" w:rsidRDefault="005F7B5E" w:rsidP="00B01678">
      <w:pPr>
        <w:sectPr w:rsidR="005F7B5E" w:rsidSect="00B01678">
          <w:pgSz w:w="16838" w:h="11906" w:orient="landscape" w:code="9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5F7B5E" w:rsidRPr="00B01678" w:rsidRDefault="005F7B5E" w:rsidP="00B01678"/>
    <w:p w:rsidR="005F7B5E" w:rsidRPr="000A7C51" w:rsidRDefault="005F7B5E" w:rsidP="00B01678">
      <w:pPr>
        <w:pStyle w:val="Ttulo1"/>
        <w:numPr>
          <w:ilvl w:val="0"/>
          <w:numId w:val="11"/>
        </w:numPr>
        <w:rPr>
          <w:rFonts w:ascii="Arial" w:hAnsi="Arial" w:cs="Arial"/>
        </w:rPr>
      </w:pPr>
      <w:bookmarkStart w:id="3" w:name="_Toc6878827"/>
      <w:r w:rsidRPr="000A7C51">
        <w:rPr>
          <w:rFonts w:ascii="Arial" w:hAnsi="Arial" w:cs="Arial"/>
        </w:rPr>
        <w:t>Casos de uso do módulo de acesso e segurança</w:t>
      </w:r>
      <w:bookmarkEnd w:id="3"/>
    </w:p>
    <w:p w:rsidR="005F7B5E" w:rsidRPr="0089234D" w:rsidRDefault="005F7B5E" w:rsidP="008E53B9">
      <w:pPr>
        <w:pStyle w:val="Ttulo2"/>
        <w:rPr>
          <w:b w:val="0"/>
          <w:strike/>
        </w:rPr>
      </w:pPr>
      <w:bookmarkStart w:id="4" w:name="_Toc6878828"/>
      <w:r w:rsidRPr="0089234D">
        <w:rPr>
          <w:b w:val="0"/>
          <w:strike/>
        </w:rPr>
        <w:t>Listar organização (manter organização)</w:t>
      </w:r>
      <w:bookmarkEnd w:id="4"/>
    </w:p>
    <w:p w:rsidR="005F7B5E" w:rsidRDefault="005F7B5E" w:rsidP="000A7C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A7C51">
            <w:proofErr w:type="spellStart"/>
            <w:r w:rsidRPr="009F36DC">
              <w:t>Permirir</w:t>
            </w:r>
            <w:proofErr w:type="spellEnd"/>
            <w:r w:rsidRPr="009F36DC">
              <w:t xml:space="preserve"> a pesquisa e listagem de organizações;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Administrado;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Lista de organizações sendo apresentada;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F14C73">
            <w:r w:rsidRPr="009F36DC">
              <w:t>Alonso Allen</w:t>
            </w:r>
          </w:p>
          <w:p w:rsidR="005F7B5E" w:rsidRPr="009F36DC" w:rsidRDefault="005F7B5E" w:rsidP="00F14C73">
            <w:r w:rsidRPr="009F36DC">
              <w:t>Tiago Ribeiro</w:t>
            </w:r>
          </w:p>
          <w:p w:rsidR="005F7B5E" w:rsidRPr="009F36DC" w:rsidRDefault="005F7B5E" w:rsidP="00F14C73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A7C5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poderá incluir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poderá alterar;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poderá excluir;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ator confirma a pesquisa;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o ator informa os dados da tela;</w:t>
            </w:r>
          </w:p>
          <w:p w:rsidR="005F7B5E" w:rsidRPr="009F36DC" w:rsidRDefault="005F7B5E" w:rsidP="009F36DC">
            <w:pPr>
              <w:numPr>
                <w:ilvl w:val="0"/>
                <w:numId w:val="18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A7C51"/>
        </w:tc>
      </w:tr>
      <w:tr w:rsidR="005F7B5E" w:rsidTr="009F36DC">
        <w:tc>
          <w:tcPr>
            <w:tcW w:w="2988" w:type="dxa"/>
          </w:tcPr>
          <w:p w:rsidR="005F7B5E" w:rsidRPr="009F36DC" w:rsidRDefault="005F7B5E" w:rsidP="000A7C5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0A7C51">
            <w:r>
              <w:fldChar w:fldCharType="begin"/>
            </w:r>
            <w:r>
              <w:instrText xml:space="preserve"> REF _Ref6679674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5F7B5E" w:rsidRDefault="005F7B5E" w:rsidP="000A7C51"/>
    <w:p w:rsidR="005F7B5E" w:rsidRPr="000A7C51" w:rsidRDefault="005F7B5E" w:rsidP="000A7C51"/>
    <w:p w:rsidR="005F7B5E" w:rsidRPr="0089234D" w:rsidRDefault="005F7B5E" w:rsidP="008E53B9">
      <w:pPr>
        <w:pStyle w:val="Ttulo2"/>
        <w:rPr>
          <w:b w:val="0"/>
          <w:strike/>
        </w:rPr>
      </w:pPr>
      <w:bookmarkStart w:id="5" w:name="_Toc6878829"/>
      <w:r w:rsidRPr="0089234D">
        <w:rPr>
          <w:b w:val="0"/>
          <w:strike/>
        </w:rPr>
        <w:t>Incluir organização (manter organização)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inclusão de uma nova organização;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 xml:space="preserve">Uma </w:t>
            </w:r>
            <w:proofErr w:type="gramStart"/>
            <w:r w:rsidRPr="009F36DC">
              <w:t>nova</w:t>
            </w:r>
            <w:proofErr w:type="gramEnd"/>
            <w:r w:rsidRPr="009F36DC">
              <w:t xml:space="preserve"> </w:t>
            </w:r>
            <w:proofErr w:type="spellStart"/>
            <w:r w:rsidRPr="009F36DC">
              <w:t>nova</w:t>
            </w:r>
            <w:proofErr w:type="spellEnd"/>
            <w:r w:rsidRPr="009F36DC">
              <w:t xml:space="preserve"> organização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0"/>
              </w:numPr>
            </w:pPr>
            <w:r w:rsidRPr="009F36DC">
              <w:t xml:space="preserve">sistema valida os dados </w:t>
            </w:r>
            <w:proofErr w:type="gramStart"/>
            <w:r w:rsidRPr="009F36DC">
              <w:t>informados,  adiciona</w:t>
            </w:r>
            <w:proofErr w:type="gramEnd"/>
            <w:r w:rsidRPr="009F36DC">
              <w:t xml:space="preserve"> uma nova </w:t>
            </w:r>
            <w:proofErr w:type="spellStart"/>
            <w:r w:rsidRPr="009F36DC">
              <w:t>orgamização</w:t>
            </w:r>
            <w:proofErr w:type="spellEnd"/>
            <w:r w:rsidRPr="009F36DC">
              <w:t xml:space="preserve"> na base de dados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 xml:space="preserve">E4.1) o sistema não valida os dados informados, informa os dados inválidos através de mensagem e aguarda o ator corrigir os </w:t>
            </w:r>
            <w:proofErr w:type="spellStart"/>
            <w:r w:rsidRPr="009F36DC">
              <w:t>ddos</w:t>
            </w:r>
            <w:proofErr w:type="spellEnd"/>
            <w:r w:rsidRPr="009F36DC">
              <w:t xml:space="preserve">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lastRenderedPageBreak/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_Ref6679727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5F7B5E" w:rsidRPr="00006525" w:rsidRDefault="005F7B5E" w:rsidP="00006525"/>
    <w:p w:rsidR="005F7B5E" w:rsidRPr="0089234D" w:rsidRDefault="005F7B5E" w:rsidP="008E53B9">
      <w:pPr>
        <w:pStyle w:val="Ttulo2"/>
        <w:rPr>
          <w:b w:val="0"/>
          <w:strike/>
        </w:rPr>
      </w:pPr>
      <w:bookmarkStart w:id="6" w:name="_Toc6878830"/>
      <w:r w:rsidRPr="0089234D">
        <w:rPr>
          <w:b w:val="0"/>
          <w:strike/>
        </w:rPr>
        <w:t>Alterar organização (manter organização)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alteração de uma organização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Organização selecionada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Os dados da organização alterados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sistema busca os dados da entidade selecionada e apresenta na tela;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>ator informa os novos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19"/>
              </w:numPr>
            </w:pPr>
            <w:r w:rsidRPr="009F36DC">
              <w:t xml:space="preserve">sistema valida os dados </w:t>
            </w:r>
            <w:proofErr w:type="gramStart"/>
            <w:r w:rsidRPr="009F36DC">
              <w:t>informados,  altera</w:t>
            </w:r>
            <w:proofErr w:type="gramEnd"/>
            <w:r w:rsidRPr="009F36DC">
              <w:t xml:space="preserve"> os dados da </w:t>
            </w:r>
            <w:proofErr w:type="spellStart"/>
            <w:r w:rsidRPr="009F36DC">
              <w:t>orgamização</w:t>
            </w:r>
            <w:proofErr w:type="spellEnd"/>
            <w:r w:rsidRPr="009F36DC">
              <w:t xml:space="preserve"> desejada na base de dados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 xml:space="preserve">E5.1) o sistema não valida os dados informados, informa os dados inválidos através de mensagem e aguarda o ator corrigir os </w:t>
            </w:r>
            <w:proofErr w:type="spellStart"/>
            <w:r w:rsidRPr="009F36DC">
              <w:t>ddos</w:t>
            </w:r>
            <w:proofErr w:type="spellEnd"/>
            <w:r w:rsidRPr="009F36DC">
              <w:t xml:space="preserve">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Protótipos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_Ref6679755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2</w:t>
            </w:r>
            <w:r w:rsidRPr="00DB2F97">
              <w:rPr>
                <w:sz w:val="16"/>
                <w:szCs w:val="16"/>
              </w:rPr>
              <w:t xml:space="preserve"> - Organização (incluir/alterar)</w:t>
            </w:r>
            <w:r>
              <w:fldChar w:fldCharType="end"/>
            </w:r>
          </w:p>
        </w:tc>
      </w:tr>
    </w:tbl>
    <w:p w:rsidR="005F7B5E" w:rsidRPr="00B86063" w:rsidRDefault="005F7B5E" w:rsidP="00B86063"/>
    <w:p w:rsidR="005F7B5E" w:rsidRPr="0089234D" w:rsidRDefault="005F7B5E" w:rsidP="008E53B9">
      <w:pPr>
        <w:pStyle w:val="Ttulo2"/>
        <w:rPr>
          <w:b w:val="0"/>
          <w:strike/>
        </w:rPr>
      </w:pPr>
      <w:bookmarkStart w:id="7" w:name="_Toc6878831"/>
      <w:r w:rsidRPr="0089234D">
        <w:rPr>
          <w:b w:val="0"/>
          <w:strike/>
        </w:rPr>
        <w:t>Excluir organização (manter organização)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exclusão de uma organização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Organização selecionada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 xml:space="preserve">Os dados da organização </w:t>
            </w:r>
            <w:proofErr w:type="gramStart"/>
            <w:r w:rsidRPr="009F36DC">
              <w:t>excluídos  na</w:t>
            </w:r>
            <w:proofErr w:type="gramEnd"/>
            <w:r w:rsidRPr="009F36DC">
              <w:t xml:space="preserve">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lastRenderedPageBreak/>
              <w:t>sistema busca os dados da organização e solicita confirmação;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ator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1"/>
              </w:numPr>
            </w:pPr>
            <w:r w:rsidRPr="009F36DC">
              <w:t>sistema exclui os dados da organização selecionada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exclui os dados da organização devido a alguma regra de negócio, informa o motivo pelo fracasso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_Ref6679778 \h </w:instrText>
            </w:r>
            <w:r>
              <w:fldChar w:fldCharType="separate"/>
            </w:r>
            <w:r w:rsidRPr="00DB2F97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</w:t>
            </w:r>
            <w:r w:rsidRPr="00DB2F97">
              <w:rPr>
                <w:sz w:val="16"/>
                <w:szCs w:val="16"/>
              </w:rPr>
              <w:t xml:space="preserve"> - Organização(listar)</w:t>
            </w:r>
            <w:r>
              <w:fldChar w:fldCharType="end"/>
            </w:r>
          </w:p>
        </w:tc>
      </w:tr>
    </w:tbl>
    <w:p w:rsidR="005F7B5E" w:rsidRPr="000A7C51" w:rsidRDefault="005F7B5E" w:rsidP="008E53B9">
      <w:pPr>
        <w:rPr>
          <w:rFonts w:ascii="Arial" w:hAnsi="Arial" w:cs="Arial"/>
        </w:rPr>
      </w:pPr>
    </w:p>
    <w:p w:rsidR="005F7B5E" w:rsidRDefault="005F7B5E" w:rsidP="00B01678">
      <w:pPr>
        <w:pStyle w:val="Ttulo2"/>
        <w:rPr>
          <w:b w:val="0"/>
        </w:rPr>
      </w:pPr>
      <w:bookmarkStart w:id="8" w:name="_Toc6878832"/>
      <w:r w:rsidRPr="000A7C51">
        <w:rPr>
          <w:b w:val="0"/>
        </w:rPr>
        <w:t>Listar usuários (manter usuários)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pesquisa e listagem de usuários;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Lista de usuários sendo apresentada;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5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poderá incluir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poderá alterar;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poderá excluir;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ator confirma a pesquisa;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o ator informa os dados da tela;</w:t>
            </w:r>
          </w:p>
          <w:p w:rsidR="005F7B5E" w:rsidRPr="009F36DC" w:rsidRDefault="005F7B5E" w:rsidP="009F36DC">
            <w:pPr>
              <w:numPr>
                <w:ilvl w:val="0"/>
                <w:numId w:val="25"/>
              </w:numPr>
            </w:pPr>
            <w:r w:rsidRPr="009F36DC">
              <w:t>sistema pesquisa na base de dados utilizando os dados informados como critério de pesquisa e lista os registros;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_Ref6679804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</w:t>
            </w:r>
            <w:proofErr w:type="gramStart"/>
            <w:r w:rsidRPr="00AD291C">
              <w:rPr>
                <w:sz w:val="16"/>
                <w:szCs w:val="16"/>
              </w:rPr>
              <w:t>-  Usuário</w:t>
            </w:r>
            <w:proofErr w:type="gramEnd"/>
            <w:r w:rsidRPr="00AD291C">
              <w:rPr>
                <w:sz w:val="16"/>
                <w:szCs w:val="16"/>
              </w:rPr>
              <w:t xml:space="preserve"> (listar)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B01678">
      <w:pPr>
        <w:pStyle w:val="Ttulo2"/>
        <w:rPr>
          <w:b w:val="0"/>
        </w:rPr>
      </w:pPr>
      <w:bookmarkStart w:id="9" w:name="_Toc6878833"/>
      <w:r w:rsidRPr="000A7C51">
        <w:rPr>
          <w:b w:val="0"/>
        </w:rPr>
        <w:t>Incluir usuários (manter usuários)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inclusão de </w:t>
            </w:r>
            <w:proofErr w:type="gramStart"/>
            <w:r w:rsidRPr="009F36DC">
              <w:t>uma novo usuário</w:t>
            </w:r>
            <w:proofErr w:type="gramEnd"/>
            <w:r w:rsidRPr="009F36DC">
              <w:t>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gramStart"/>
            <w:r w:rsidRPr="009F36DC">
              <w:t>Uma novo usuário/inativo</w:t>
            </w:r>
            <w:proofErr w:type="gramEnd"/>
            <w:r w:rsidRPr="009F36DC">
              <w:t xml:space="preserve">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lastRenderedPageBreak/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6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6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6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6"/>
              </w:numPr>
            </w:pPr>
            <w:r w:rsidRPr="009F36DC">
              <w:t xml:space="preserve">sistema valida os dados </w:t>
            </w:r>
            <w:proofErr w:type="gramStart"/>
            <w:r w:rsidRPr="009F36DC">
              <w:t>informados,  adiciona</w:t>
            </w:r>
            <w:proofErr w:type="gramEnd"/>
            <w:r w:rsidRPr="009F36DC">
              <w:t xml:space="preserve"> uma novo usuário na base de dados, envia uma mensagem de confirmação para o </w:t>
            </w:r>
            <w:proofErr w:type="spellStart"/>
            <w:r w:rsidRPr="009F36DC">
              <w:t>email</w:t>
            </w:r>
            <w:proofErr w:type="spellEnd"/>
            <w:r w:rsidRPr="009F36DC">
              <w:t xml:space="preserve"> do usuário incluído 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Default="005F7B5E" w:rsidP="007501D1">
            <w:r w:rsidRPr="009F36DC">
              <w:t>- Usuário inativo é aquele onde (</w:t>
            </w:r>
            <w:proofErr w:type="spellStart"/>
            <w:proofErr w:type="gramStart"/>
            <w:r w:rsidRPr="009F36DC">
              <w:t>usuario.dataAtivacao</w:t>
            </w:r>
            <w:proofErr w:type="spellEnd"/>
            <w:proofErr w:type="gramEnd"/>
            <w:r w:rsidRPr="009F36DC">
              <w:t xml:space="preserve"> IGUAL </w:t>
            </w:r>
            <w:proofErr w:type="spellStart"/>
            <w:r w:rsidRPr="009F36DC">
              <w:t>nao</w:t>
            </w:r>
            <w:proofErr w:type="spellEnd"/>
            <w:r w:rsidRPr="009F36DC">
              <w:t xml:space="preserve"> informado);</w:t>
            </w:r>
          </w:p>
          <w:p w:rsidR="005F7B5E" w:rsidRDefault="005F7B5E" w:rsidP="00DC5F73">
            <w:r>
              <w:t>- Permitir no máximo 3 a 20 caracteres no nome do usuário (</w:t>
            </w:r>
            <w:proofErr w:type="spellStart"/>
            <w:proofErr w:type="gramStart"/>
            <w:r>
              <w:t>usuario.nome</w:t>
            </w:r>
            <w:proofErr w:type="spellEnd"/>
            <w:proofErr w:type="gramEnd"/>
            <w:r>
              <w:t>);</w:t>
            </w:r>
          </w:p>
          <w:p w:rsidR="005F7B5E" w:rsidRPr="009F36DC" w:rsidRDefault="005F7B5E" w:rsidP="00DC5F73">
            <w:r>
              <w:t>- Permitir entre 5 e 15 caracteres na senha do usuário (</w:t>
            </w:r>
            <w:proofErr w:type="spellStart"/>
            <w:proofErr w:type="gramStart"/>
            <w:r>
              <w:t>usuario.senha</w:t>
            </w:r>
            <w:proofErr w:type="spellEnd"/>
            <w:proofErr w:type="gramEnd"/>
            <w:r>
              <w:t>);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 xml:space="preserve">-A inclusão do usuário será finalizada e seu acesso garantido apenas quando a conta for confirmada através do link de confirmação enviado para o </w:t>
            </w:r>
            <w:proofErr w:type="spellStart"/>
            <w:r w:rsidRPr="009F36DC">
              <w:t>email</w:t>
            </w:r>
            <w:proofErr w:type="spellEnd"/>
            <w:r w:rsidRPr="009F36DC">
              <w:t>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Default="005F7B5E" w:rsidP="007501D1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  <w:p w:rsidR="005F7B5E" w:rsidRPr="009F36DC" w:rsidRDefault="005F7B5E" w:rsidP="007501D1">
            <w:r>
              <w:fldChar w:fldCharType="begin"/>
            </w:r>
            <w:r>
              <w:instrText xml:space="preserve"> REF _Ref6879909 \h </w:instrText>
            </w:r>
            <w:r>
              <w:fldChar w:fldCharType="separate"/>
            </w:r>
            <w:r w:rsidRPr="00055233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7</w:t>
            </w:r>
            <w:r w:rsidRPr="00055233">
              <w:rPr>
                <w:sz w:val="16"/>
                <w:szCs w:val="16"/>
              </w:rPr>
              <w:t xml:space="preserve"> </w:t>
            </w:r>
            <w:proofErr w:type="gramStart"/>
            <w:r w:rsidRPr="00055233">
              <w:rPr>
                <w:sz w:val="16"/>
                <w:szCs w:val="16"/>
              </w:rPr>
              <w:t>-  Leiaute</w:t>
            </w:r>
            <w:proofErr w:type="gramEnd"/>
            <w:r w:rsidRPr="00055233">
              <w:rPr>
                <w:sz w:val="16"/>
                <w:szCs w:val="16"/>
              </w:rPr>
              <w:t xml:space="preserve"> e-mail enviado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9B14DA">
      <w:pPr>
        <w:pStyle w:val="Ttulo2"/>
        <w:rPr>
          <w:b w:val="0"/>
        </w:rPr>
      </w:pPr>
      <w:bookmarkStart w:id="10" w:name="_Toc6878834"/>
      <w:r w:rsidRPr="000A7C51">
        <w:rPr>
          <w:b w:val="0"/>
        </w:rPr>
        <w:t>Alterar usuários (manter usuários)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alteração de um usuário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Usuário selecionado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Os dados do usuário alterados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7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sistema busca os dados da entidade selecionada e apresenta na tela;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>ator informa os novos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7"/>
              </w:numPr>
            </w:pPr>
            <w:r w:rsidRPr="009F36DC">
              <w:t xml:space="preserve">sistema valida os dados </w:t>
            </w:r>
            <w:proofErr w:type="gramStart"/>
            <w:r w:rsidRPr="009F36DC">
              <w:t>informados,  altera</w:t>
            </w:r>
            <w:proofErr w:type="gramEnd"/>
            <w:r w:rsidRPr="009F36DC">
              <w:t xml:space="preserve"> os dados do usuário desejado na base de dados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lastRenderedPageBreak/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F73CE2">
      <w:pPr>
        <w:pStyle w:val="Ttulo2"/>
        <w:rPr>
          <w:b w:val="0"/>
        </w:rPr>
      </w:pPr>
      <w:bookmarkStart w:id="11" w:name="_Toc6878835"/>
      <w:r w:rsidRPr="000A7C51">
        <w:rPr>
          <w:b w:val="0"/>
        </w:rPr>
        <w:t>Excluir usuários (manter usuários)</w:t>
      </w:r>
      <w:bookmarkEnd w:id="11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proofErr w:type="spellStart"/>
            <w:r w:rsidRPr="009F36DC">
              <w:t>Permirir</w:t>
            </w:r>
            <w:proofErr w:type="spellEnd"/>
            <w:r w:rsidRPr="009F36DC">
              <w:t xml:space="preserve"> a exclusão de um usuário já existente;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Administrador;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Ator autenticado no sistema;</w:t>
            </w:r>
          </w:p>
          <w:p w:rsidR="005F7B5E" w:rsidRPr="009F36DC" w:rsidRDefault="005F7B5E" w:rsidP="007501D1">
            <w:r w:rsidRPr="009F36DC">
              <w:t>Usuário selecionado no caso de uso listar respectivo;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 xml:space="preserve">Os dados do usuário </w:t>
            </w:r>
            <w:proofErr w:type="gramStart"/>
            <w:r w:rsidRPr="009F36DC">
              <w:t>excluídos  na</w:t>
            </w:r>
            <w:proofErr w:type="gramEnd"/>
            <w:r w:rsidRPr="009F36DC">
              <w:t xml:space="preserve">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555365">
            <w:pPr>
              <w:numPr>
                <w:ilvl w:val="0"/>
                <w:numId w:val="28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sistema busca os dados do usuário e solicita confirmação;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ator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8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Protótipos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</w:t>
            </w:r>
            <w:proofErr w:type="gramStart"/>
            <w:r w:rsidRPr="00AD291C">
              <w:rPr>
                <w:sz w:val="16"/>
                <w:szCs w:val="16"/>
              </w:rPr>
              <w:t>-  Usuário</w:t>
            </w:r>
            <w:proofErr w:type="gramEnd"/>
            <w:r w:rsidRPr="00AD291C">
              <w:rPr>
                <w:sz w:val="16"/>
                <w:szCs w:val="16"/>
              </w:rPr>
              <w:t xml:space="preserve"> (listar)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Pr="000A7C51" w:rsidRDefault="005F7B5E" w:rsidP="008E53B9">
      <w:pPr>
        <w:rPr>
          <w:rFonts w:ascii="Arial" w:hAnsi="Arial" w:cs="Arial"/>
        </w:rPr>
      </w:pPr>
    </w:p>
    <w:p w:rsidR="005F7B5E" w:rsidRDefault="005F7B5E" w:rsidP="008E53B9">
      <w:pPr>
        <w:pStyle w:val="Ttulo2"/>
        <w:rPr>
          <w:b w:val="0"/>
        </w:rPr>
      </w:pPr>
      <w:bookmarkStart w:id="12" w:name="_Toc6878836"/>
      <w:r w:rsidRPr="000A7C51">
        <w:rPr>
          <w:b w:val="0"/>
        </w:rPr>
        <w:t>Login de usuário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Permitir a autenticação de um usuário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Todos;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Um usuário autenticado e identificado tendo acesso ao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Alonso Allen</w:t>
            </w:r>
          </w:p>
          <w:p w:rsidR="005F7B5E" w:rsidRPr="009F36DC" w:rsidRDefault="005F7B5E" w:rsidP="007501D1">
            <w:r w:rsidRPr="009F36DC">
              <w:t>Tiago Ribeiro</w:t>
            </w:r>
          </w:p>
          <w:p w:rsidR="005F7B5E" w:rsidRPr="009F36DC" w:rsidRDefault="005F7B5E" w:rsidP="007501D1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o ator poderá solicitar uma nova senha por ter esquecido a senha atual;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2"/>
              </w:numPr>
            </w:pPr>
            <w:r w:rsidRPr="009F36DC">
              <w:t>sistema valida os dados informados e permite o acesso do usuário ao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D73DB7">
            <w:r w:rsidRPr="009F36DC">
              <w:t xml:space="preserve">A2.1) o sistema valida os dados e envia uma mensagem </w:t>
            </w:r>
            <w:r w:rsidRPr="009F36DC">
              <w:lastRenderedPageBreak/>
              <w:t xml:space="preserve">para o </w:t>
            </w:r>
            <w:proofErr w:type="spellStart"/>
            <w:r w:rsidRPr="009F36DC">
              <w:t>email</w:t>
            </w:r>
            <w:proofErr w:type="spellEnd"/>
            <w:r w:rsidRPr="009F36DC">
              <w:t xml:space="preserve"> informado contendo um link para a inicialização da senha;</w:t>
            </w:r>
          </w:p>
          <w:p w:rsidR="005F7B5E" w:rsidRPr="009F36DC" w:rsidRDefault="005F7B5E" w:rsidP="00D73DB7">
            <w:r w:rsidRPr="009F36DC">
              <w:t>A.2.2) fim;</w:t>
            </w:r>
          </w:p>
          <w:p w:rsidR="005F7B5E" w:rsidRPr="009F36DC" w:rsidRDefault="005F7B5E" w:rsidP="007501D1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proofErr w:type="spellStart"/>
            <w:r w:rsidRPr="009F36DC">
              <w:lastRenderedPageBreak/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7501D1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</w:t>
            </w:r>
            <w:proofErr w:type="spellStart"/>
            <w:r w:rsidRPr="009F36DC">
              <w:t>email</w:t>
            </w:r>
            <w:proofErr w:type="spellEnd"/>
            <w:r w:rsidRPr="009F36DC">
              <w:t>, telefone, ...);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7501D1"/>
        </w:tc>
      </w:tr>
      <w:tr w:rsidR="005F7B5E" w:rsidTr="009F36DC">
        <w:tc>
          <w:tcPr>
            <w:tcW w:w="2988" w:type="dxa"/>
          </w:tcPr>
          <w:p w:rsidR="005F7B5E" w:rsidRPr="009F36DC" w:rsidRDefault="005F7B5E" w:rsidP="007501D1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7501D1">
            <w:r>
              <w:fldChar w:fldCharType="begin"/>
            </w:r>
            <w:r>
              <w:instrText xml:space="preserve"> REF _Ref6679934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8</w:t>
            </w:r>
            <w:r w:rsidRPr="0039387A">
              <w:rPr>
                <w:sz w:val="16"/>
                <w:szCs w:val="16"/>
              </w:rPr>
              <w:t xml:space="preserve"> - Usuário (login)</w:t>
            </w:r>
            <w:r>
              <w:fldChar w:fldCharType="end"/>
            </w:r>
          </w:p>
        </w:tc>
      </w:tr>
    </w:tbl>
    <w:p w:rsidR="005F7B5E" w:rsidRPr="007501D1" w:rsidRDefault="005F7B5E" w:rsidP="007501D1"/>
    <w:p w:rsidR="005F7B5E" w:rsidRDefault="005F7B5E" w:rsidP="008E53B9">
      <w:pPr>
        <w:pStyle w:val="Ttulo2"/>
        <w:rPr>
          <w:b w:val="0"/>
        </w:rPr>
      </w:pPr>
      <w:bookmarkStart w:id="13" w:name="_Toc6878837"/>
      <w:r w:rsidRPr="000A7C51">
        <w:rPr>
          <w:b w:val="0"/>
        </w:rPr>
        <w:t>Alterar senha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Permitir a alteração da senha um usuário no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Todos;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Senha do usuário alterada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Alonso Allen</w:t>
            </w:r>
          </w:p>
          <w:p w:rsidR="005F7B5E" w:rsidRPr="009F36DC" w:rsidRDefault="005F7B5E" w:rsidP="00C335E2">
            <w:r w:rsidRPr="009F36DC">
              <w:t>Tiago Ribeiro</w:t>
            </w:r>
          </w:p>
          <w:p w:rsidR="005F7B5E" w:rsidRPr="009F36DC" w:rsidRDefault="005F7B5E" w:rsidP="00C335E2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ator poderá desistir da operação;</w:t>
            </w:r>
          </w:p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9F36DC">
            <w:pPr>
              <w:numPr>
                <w:ilvl w:val="0"/>
                <w:numId w:val="23"/>
              </w:numPr>
            </w:pPr>
            <w:r w:rsidRPr="009F36DC">
              <w:t>sistema valida os dados informados e altera a senha do usuário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1) o ator terá 3 tentativas para obter a autenticação do sistema, após a terceira tentativa o usuário anônimo deverá ser informado que a respectiva conta foi bloqueada e uma mensagem informando ocorrido também será enviada para todos os meios de comunicação com o usuário possíveis (</w:t>
            </w:r>
            <w:proofErr w:type="spellStart"/>
            <w:r w:rsidRPr="009F36DC">
              <w:t>email</w:t>
            </w:r>
            <w:proofErr w:type="spellEnd"/>
            <w:r w:rsidRPr="009F36DC">
              <w:t>, telefone, ...);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C335E2">
            <w:r>
              <w:fldChar w:fldCharType="begin"/>
            </w:r>
            <w:r>
              <w:instrText xml:space="preserve"> REF _Ref6679953 \h </w:instrText>
            </w:r>
            <w:r>
              <w:fldChar w:fldCharType="separate"/>
            </w:r>
            <w:r w:rsidRPr="0039387A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9</w:t>
            </w:r>
            <w:r w:rsidRPr="0039387A">
              <w:rPr>
                <w:sz w:val="16"/>
                <w:szCs w:val="16"/>
              </w:rPr>
              <w:t xml:space="preserve"> - Usuário (alterar senha)</w:t>
            </w:r>
            <w:r>
              <w:fldChar w:fldCharType="end"/>
            </w:r>
          </w:p>
        </w:tc>
      </w:tr>
    </w:tbl>
    <w:p w:rsidR="005F7B5E" w:rsidRPr="00FB6B88" w:rsidRDefault="005F7B5E" w:rsidP="00FB6B88"/>
    <w:p w:rsidR="005F7B5E" w:rsidRPr="000A7C51" w:rsidRDefault="005F7B5E" w:rsidP="008E53B9">
      <w:pPr>
        <w:pStyle w:val="Ttulo2"/>
        <w:rPr>
          <w:b w:val="0"/>
        </w:rPr>
      </w:pPr>
      <w:bookmarkStart w:id="14" w:name="_Toc6878838"/>
      <w:r w:rsidRPr="000A7C51">
        <w:rPr>
          <w:b w:val="0"/>
        </w:rPr>
        <w:t xml:space="preserve">Confirmar </w:t>
      </w:r>
      <w:proofErr w:type="spellStart"/>
      <w:r w:rsidRPr="000A7C51">
        <w:rPr>
          <w:b w:val="0"/>
        </w:rPr>
        <w:t>email</w:t>
      </w:r>
      <w:bookmarkEnd w:id="1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C335E2">
            <w:proofErr w:type="spellStart"/>
            <w:r w:rsidRPr="009F36DC">
              <w:t>Permirir</w:t>
            </w:r>
            <w:proofErr w:type="spellEnd"/>
            <w:r w:rsidRPr="009F36DC">
              <w:t xml:space="preserve"> a confirmação de um novo usuário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lastRenderedPageBreak/>
              <w:t>Atores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Todos;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C335E2">
            <w:proofErr w:type="gramStart"/>
            <w:r w:rsidRPr="009F36DC">
              <w:t>Uma novo usuário confirmado/ativo</w:t>
            </w:r>
            <w:proofErr w:type="gramEnd"/>
            <w:r w:rsidRPr="009F36DC">
              <w:t xml:space="preserve"> na base de dados do sistema;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Alonso Allen</w:t>
            </w:r>
          </w:p>
          <w:p w:rsidR="005F7B5E" w:rsidRPr="009F36DC" w:rsidRDefault="005F7B5E" w:rsidP="00C335E2">
            <w:r w:rsidRPr="009F36DC">
              <w:t>Tiago Ribeiro</w:t>
            </w:r>
          </w:p>
          <w:p w:rsidR="005F7B5E" w:rsidRPr="009F36DC" w:rsidRDefault="005F7B5E" w:rsidP="00C335E2">
            <w:r w:rsidRPr="009F36DC">
              <w:t>Fernando Rodrigues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sábado, 20 de abril de 2019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9F36DC">
            <w:pPr>
              <w:numPr>
                <w:ilvl w:val="0"/>
                <w:numId w:val="24"/>
              </w:numPr>
            </w:pPr>
            <w:r w:rsidRPr="009F36DC">
              <w:t xml:space="preserve">ator recebe </w:t>
            </w:r>
            <w:proofErr w:type="spellStart"/>
            <w:r w:rsidRPr="009F36DC">
              <w:t>email</w:t>
            </w:r>
            <w:proofErr w:type="spellEnd"/>
            <w:r w:rsidRPr="009F36DC">
              <w:t xml:space="preserve"> contendo a mensagem que solicita a confirmação do cadastro através da seleção de um link localizado na mensagem;</w:t>
            </w:r>
          </w:p>
          <w:p w:rsidR="005F7B5E" w:rsidRPr="009F36DC" w:rsidRDefault="005F7B5E" w:rsidP="009F36DC">
            <w:pPr>
              <w:numPr>
                <w:ilvl w:val="0"/>
                <w:numId w:val="24"/>
              </w:numPr>
            </w:pPr>
            <w:r w:rsidRPr="009F36DC">
              <w:t>ator seleciona o link;</w:t>
            </w:r>
          </w:p>
          <w:p w:rsidR="005F7B5E" w:rsidRPr="009F36DC" w:rsidRDefault="005F7B5E" w:rsidP="009F36DC">
            <w:pPr>
              <w:numPr>
                <w:ilvl w:val="0"/>
                <w:numId w:val="24"/>
              </w:numPr>
            </w:pPr>
            <w:r w:rsidRPr="009F36DC">
              <w:t xml:space="preserve">o sistema abre o </w:t>
            </w:r>
            <w:proofErr w:type="spellStart"/>
            <w:r w:rsidRPr="009F36DC">
              <w:t>token</w:t>
            </w:r>
            <w:proofErr w:type="spellEnd"/>
            <w:r w:rsidRPr="009F36DC">
              <w:t xml:space="preserve"> do link, extrai os dados do usuário a ser confirmado, localiza o usuário na base de dados e o ativa </w:t>
            </w:r>
            <w:proofErr w:type="spellStart"/>
            <w:r w:rsidRPr="009F36DC">
              <w:t>informamdo</w:t>
            </w:r>
            <w:proofErr w:type="spellEnd"/>
            <w:r w:rsidRPr="009F36DC">
              <w:t xml:space="preserve"> o </w:t>
            </w:r>
            <w:proofErr w:type="spellStart"/>
            <w:r w:rsidRPr="009F36DC">
              <w:t>sucessoda</w:t>
            </w:r>
            <w:proofErr w:type="spellEnd"/>
            <w:r w:rsidRPr="009F36DC">
              <w:t xml:space="preserve">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C335E2"/>
        </w:tc>
      </w:tr>
      <w:tr w:rsidR="005F7B5E" w:rsidTr="009F36DC">
        <w:tc>
          <w:tcPr>
            <w:tcW w:w="2988" w:type="dxa"/>
          </w:tcPr>
          <w:p w:rsidR="005F7B5E" w:rsidRPr="009F36DC" w:rsidRDefault="005F7B5E" w:rsidP="00C335E2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C335E2">
            <w:r w:rsidRPr="009F36DC">
              <w:t xml:space="preserve">A inclusão do usuário será finalizada e seu acesso garantido apenas quando a conta for confirmada através do link de confirmação enviado para o </w:t>
            </w:r>
            <w:proofErr w:type="spellStart"/>
            <w:r w:rsidRPr="009F36DC">
              <w:t>email</w:t>
            </w:r>
            <w:proofErr w:type="spellEnd"/>
            <w:r w:rsidRPr="009F36DC">
              <w:t>;</w:t>
            </w:r>
          </w:p>
        </w:tc>
      </w:tr>
    </w:tbl>
    <w:p w:rsidR="005F7B5E" w:rsidRPr="000A7C51" w:rsidRDefault="005F7B5E" w:rsidP="00E5334C">
      <w:pPr>
        <w:pStyle w:val="Ttulo2"/>
        <w:rPr>
          <w:b w:val="0"/>
        </w:rPr>
      </w:pPr>
      <w:bookmarkStart w:id="15" w:name="_Toc6878839"/>
      <w:r w:rsidRPr="000A7C51">
        <w:rPr>
          <w:b w:val="0"/>
        </w:rPr>
        <w:t>Consultas e relatórios do módulo de acesso e segurança</w:t>
      </w:r>
      <w:bookmarkEnd w:id="15"/>
    </w:p>
    <w:p w:rsidR="005F7B5E" w:rsidRPr="000A7C51" w:rsidRDefault="005F7B5E" w:rsidP="00E5334C">
      <w:pPr>
        <w:rPr>
          <w:rFonts w:ascii="Arial" w:hAnsi="Arial" w:cs="Arial"/>
        </w:rPr>
      </w:pPr>
    </w:p>
    <w:p w:rsidR="005F7B5E" w:rsidRPr="000A7C51" w:rsidRDefault="005F7B5E" w:rsidP="00E5334C">
      <w:pPr>
        <w:pStyle w:val="Ttulo1"/>
        <w:numPr>
          <w:ilvl w:val="0"/>
          <w:numId w:val="11"/>
        </w:numPr>
        <w:rPr>
          <w:rFonts w:ascii="Arial" w:hAnsi="Arial" w:cs="Arial"/>
        </w:rPr>
      </w:pPr>
      <w:bookmarkStart w:id="16" w:name="_Toc6878840"/>
      <w:r w:rsidRPr="000A7C51">
        <w:rPr>
          <w:rFonts w:ascii="Arial" w:hAnsi="Arial" w:cs="Arial"/>
        </w:rPr>
        <w:t xml:space="preserve">Casos de uso do módulo de </w:t>
      </w:r>
      <w:proofErr w:type="spellStart"/>
      <w:r w:rsidRPr="000A7C51">
        <w:rPr>
          <w:rFonts w:ascii="Arial" w:hAnsi="Arial" w:cs="Arial"/>
        </w:rPr>
        <w:t>ítens</w:t>
      </w:r>
      <w:bookmarkEnd w:id="16"/>
      <w:proofErr w:type="spellEnd"/>
    </w:p>
    <w:p w:rsidR="005F7B5E" w:rsidRPr="000A7C51" w:rsidRDefault="005F7B5E" w:rsidP="008E53B9">
      <w:pPr>
        <w:rPr>
          <w:rFonts w:ascii="Arial" w:hAnsi="Arial" w:cs="Arial"/>
        </w:rPr>
      </w:pPr>
    </w:p>
    <w:p w:rsidR="005F7B5E" w:rsidRPr="000A7C51" w:rsidRDefault="005F7B5E" w:rsidP="008E53B9">
      <w:pPr>
        <w:pStyle w:val="Ttulo2"/>
        <w:rPr>
          <w:b w:val="0"/>
        </w:rPr>
      </w:pPr>
      <w:bookmarkStart w:id="17" w:name="_Toc6878841"/>
      <w:r w:rsidRPr="000A7C51">
        <w:rPr>
          <w:b w:val="0"/>
        </w:rPr>
        <w:t>Listar categoria (manter categoria)</w:t>
      </w:r>
      <w:bookmarkEnd w:id="17"/>
    </w:p>
    <w:p w:rsidR="005F7B5E" w:rsidRPr="000A7C51" w:rsidRDefault="005F7B5E" w:rsidP="008E53B9">
      <w:pPr>
        <w:pStyle w:val="Ttulo2"/>
        <w:rPr>
          <w:b w:val="0"/>
        </w:rPr>
      </w:pPr>
      <w:bookmarkStart w:id="18" w:name="_Toc6878842"/>
      <w:r w:rsidRPr="000A7C51">
        <w:rPr>
          <w:b w:val="0"/>
        </w:rPr>
        <w:t>Incluir categoria (manter categoria)</w:t>
      </w:r>
      <w:bookmarkEnd w:id="18"/>
    </w:p>
    <w:p w:rsidR="005F7B5E" w:rsidRPr="000A7C51" w:rsidRDefault="005F7B5E" w:rsidP="008E53B9">
      <w:pPr>
        <w:pStyle w:val="Ttulo2"/>
        <w:rPr>
          <w:b w:val="0"/>
        </w:rPr>
      </w:pPr>
      <w:bookmarkStart w:id="19" w:name="_Toc6878843"/>
      <w:r w:rsidRPr="000A7C51">
        <w:rPr>
          <w:b w:val="0"/>
        </w:rPr>
        <w:t>Alterar categoria (manter categoria)</w:t>
      </w:r>
      <w:bookmarkEnd w:id="19"/>
    </w:p>
    <w:p w:rsidR="005F7B5E" w:rsidRPr="000A7C51" w:rsidRDefault="005F7B5E" w:rsidP="008E53B9">
      <w:pPr>
        <w:pStyle w:val="Ttulo2"/>
        <w:rPr>
          <w:b w:val="0"/>
        </w:rPr>
      </w:pPr>
      <w:bookmarkStart w:id="20" w:name="_Toc6878844"/>
      <w:r w:rsidRPr="000A7C51">
        <w:rPr>
          <w:b w:val="0"/>
        </w:rPr>
        <w:t>Excluir categoria (manter categoria)</w:t>
      </w:r>
      <w:bookmarkEnd w:id="20"/>
    </w:p>
    <w:p w:rsidR="005F7B5E" w:rsidRPr="000A7C51" w:rsidRDefault="005F7B5E" w:rsidP="008E53B9">
      <w:pPr>
        <w:pStyle w:val="Ttulo2"/>
        <w:rPr>
          <w:b w:val="0"/>
        </w:rPr>
      </w:pPr>
      <w:bookmarkStart w:id="21" w:name="_Toc6878845"/>
      <w:r w:rsidRPr="000A7C51">
        <w:rPr>
          <w:b w:val="0"/>
        </w:rPr>
        <w:t>Listar item (manter item)</w:t>
      </w:r>
      <w:bookmarkEnd w:id="21"/>
    </w:p>
    <w:p w:rsidR="005F7B5E" w:rsidRPr="000A7C51" w:rsidRDefault="005F7B5E" w:rsidP="008E53B9">
      <w:pPr>
        <w:pStyle w:val="Ttulo2"/>
        <w:rPr>
          <w:b w:val="0"/>
        </w:rPr>
      </w:pPr>
      <w:bookmarkStart w:id="22" w:name="_Toc6878846"/>
      <w:r w:rsidRPr="000A7C51">
        <w:rPr>
          <w:b w:val="0"/>
        </w:rPr>
        <w:t>Incluir item (manter item)</w:t>
      </w:r>
      <w:bookmarkEnd w:id="22"/>
    </w:p>
    <w:p w:rsidR="005F7B5E" w:rsidRPr="000A7C51" w:rsidRDefault="005F7B5E" w:rsidP="008E53B9">
      <w:pPr>
        <w:pStyle w:val="Ttulo2"/>
        <w:rPr>
          <w:b w:val="0"/>
        </w:rPr>
      </w:pPr>
      <w:bookmarkStart w:id="23" w:name="_Toc6878847"/>
      <w:r w:rsidRPr="000A7C51">
        <w:rPr>
          <w:b w:val="0"/>
        </w:rPr>
        <w:t>Alterar item (manter item)</w:t>
      </w:r>
      <w:bookmarkEnd w:id="23"/>
    </w:p>
    <w:p w:rsidR="005F7B5E" w:rsidRPr="000A7C51" w:rsidRDefault="005F7B5E" w:rsidP="008E53B9">
      <w:pPr>
        <w:pStyle w:val="Ttulo2"/>
        <w:rPr>
          <w:b w:val="0"/>
        </w:rPr>
      </w:pPr>
      <w:bookmarkStart w:id="24" w:name="_Toc6878848"/>
      <w:r w:rsidRPr="000A7C51">
        <w:rPr>
          <w:b w:val="0"/>
        </w:rPr>
        <w:t>Excluir item (manter item)</w:t>
      </w:r>
      <w:bookmarkEnd w:id="24"/>
    </w:p>
    <w:p w:rsidR="005F7B5E" w:rsidRPr="000A7C51" w:rsidRDefault="005F7B5E" w:rsidP="00E5334C">
      <w:pPr>
        <w:pStyle w:val="Ttulo2"/>
        <w:rPr>
          <w:b w:val="0"/>
        </w:rPr>
      </w:pPr>
      <w:bookmarkStart w:id="25" w:name="_Toc6878849"/>
      <w:r w:rsidRPr="000A7C51">
        <w:rPr>
          <w:b w:val="0"/>
        </w:rPr>
        <w:t xml:space="preserve">Consultas e relatórios do módulo de </w:t>
      </w:r>
      <w:proofErr w:type="spellStart"/>
      <w:r w:rsidRPr="000A7C51">
        <w:rPr>
          <w:b w:val="0"/>
        </w:rPr>
        <w:t>ítens</w:t>
      </w:r>
      <w:bookmarkEnd w:id="25"/>
      <w:proofErr w:type="spellEnd"/>
    </w:p>
    <w:p w:rsidR="005F7B5E" w:rsidRPr="000A7C51" w:rsidRDefault="005F7B5E" w:rsidP="00F73CE2">
      <w:pPr>
        <w:rPr>
          <w:rFonts w:ascii="Arial" w:hAnsi="Arial" w:cs="Arial"/>
        </w:rPr>
      </w:pPr>
    </w:p>
    <w:p w:rsidR="005F7B5E" w:rsidRPr="000A7C51" w:rsidRDefault="005F7B5E" w:rsidP="00E5334C">
      <w:pPr>
        <w:pStyle w:val="Ttulo1"/>
        <w:numPr>
          <w:ilvl w:val="0"/>
          <w:numId w:val="11"/>
        </w:numPr>
        <w:rPr>
          <w:rFonts w:ascii="Arial" w:hAnsi="Arial" w:cs="Arial"/>
        </w:rPr>
      </w:pPr>
      <w:bookmarkStart w:id="26" w:name="_Toc6878850"/>
      <w:r w:rsidRPr="000A7C51">
        <w:rPr>
          <w:rFonts w:ascii="Arial" w:hAnsi="Arial" w:cs="Arial"/>
        </w:rPr>
        <w:t>Casos de uso do módulo de vendas</w:t>
      </w:r>
      <w:bookmarkEnd w:id="26"/>
    </w:p>
    <w:p w:rsidR="005F7B5E" w:rsidRPr="000A7C51" w:rsidRDefault="005F7B5E" w:rsidP="00F73CE2">
      <w:pPr>
        <w:rPr>
          <w:rFonts w:ascii="Arial" w:hAnsi="Arial" w:cs="Arial"/>
        </w:rPr>
      </w:pPr>
    </w:p>
    <w:p w:rsidR="005F7B5E" w:rsidRPr="000A7C51" w:rsidRDefault="005F7B5E" w:rsidP="00E5334C">
      <w:pPr>
        <w:pStyle w:val="Ttulo2"/>
        <w:rPr>
          <w:b w:val="0"/>
        </w:rPr>
      </w:pPr>
      <w:bookmarkStart w:id="27" w:name="_Toc6878851"/>
      <w:r w:rsidRPr="000A7C51">
        <w:rPr>
          <w:b w:val="0"/>
        </w:rPr>
        <w:lastRenderedPageBreak/>
        <w:t>Listar preço de item (manter preço de item)</w:t>
      </w:r>
      <w:bookmarkEnd w:id="27"/>
    </w:p>
    <w:p w:rsidR="005F7B5E" w:rsidRPr="000A7C51" w:rsidRDefault="005F7B5E" w:rsidP="00E5334C">
      <w:pPr>
        <w:pStyle w:val="Ttulo2"/>
        <w:rPr>
          <w:b w:val="0"/>
        </w:rPr>
      </w:pPr>
      <w:bookmarkStart w:id="28" w:name="_Toc6878852"/>
      <w:r w:rsidRPr="000A7C51">
        <w:rPr>
          <w:b w:val="0"/>
        </w:rPr>
        <w:t>Incluir preço de item (manter preço de item)</w:t>
      </w:r>
      <w:bookmarkEnd w:id="28"/>
    </w:p>
    <w:p w:rsidR="005F7B5E" w:rsidRPr="000A7C51" w:rsidRDefault="005F7B5E" w:rsidP="00E5334C">
      <w:pPr>
        <w:pStyle w:val="Ttulo2"/>
        <w:rPr>
          <w:b w:val="0"/>
        </w:rPr>
      </w:pPr>
      <w:bookmarkStart w:id="29" w:name="_Toc6878853"/>
      <w:r w:rsidRPr="000A7C51">
        <w:rPr>
          <w:b w:val="0"/>
        </w:rPr>
        <w:t>Alterar preço de item (manter preço de item)</w:t>
      </w:r>
      <w:bookmarkEnd w:id="29"/>
    </w:p>
    <w:p w:rsidR="005F7B5E" w:rsidRPr="000A7C51" w:rsidRDefault="005F7B5E" w:rsidP="00E5334C">
      <w:pPr>
        <w:pStyle w:val="Ttulo2"/>
        <w:rPr>
          <w:b w:val="0"/>
        </w:rPr>
      </w:pPr>
      <w:bookmarkStart w:id="30" w:name="_Toc6878854"/>
      <w:r w:rsidRPr="000A7C51">
        <w:rPr>
          <w:b w:val="0"/>
        </w:rPr>
        <w:t>Excluir preço de item (manter preço de item)</w:t>
      </w:r>
      <w:bookmarkEnd w:id="30"/>
    </w:p>
    <w:p w:rsidR="005F7B5E" w:rsidRPr="000A7C51" w:rsidRDefault="005F7B5E" w:rsidP="00E5334C">
      <w:pPr>
        <w:pStyle w:val="Ttulo2"/>
        <w:rPr>
          <w:b w:val="0"/>
        </w:rPr>
      </w:pPr>
      <w:bookmarkStart w:id="31" w:name="_Toc6878855"/>
      <w:r w:rsidRPr="000A7C51">
        <w:rPr>
          <w:b w:val="0"/>
        </w:rPr>
        <w:t>Consultas e relatórios do módulo de vendas</w:t>
      </w:r>
      <w:bookmarkEnd w:id="31"/>
    </w:p>
    <w:p w:rsidR="005F7B5E" w:rsidRPr="000A7C51" w:rsidRDefault="005F7B5E" w:rsidP="00F73CE2">
      <w:pPr>
        <w:rPr>
          <w:rFonts w:ascii="Arial" w:hAnsi="Arial" w:cs="Arial"/>
        </w:rPr>
      </w:pPr>
    </w:p>
    <w:p w:rsidR="005F7B5E" w:rsidRPr="000A7C51" w:rsidRDefault="005F7B5E" w:rsidP="00E5334C">
      <w:pPr>
        <w:pStyle w:val="Ttulo1"/>
        <w:numPr>
          <w:ilvl w:val="0"/>
          <w:numId w:val="11"/>
        </w:numPr>
        <w:rPr>
          <w:rFonts w:ascii="Arial" w:hAnsi="Arial" w:cs="Arial"/>
        </w:rPr>
      </w:pPr>
      <w:bookmarkStart w:id="32" w:name="_Toc6878856"/>
      <w:r w:rsidRPr="000A7C51">
        <w:rPr>
          <w:rFonts w:ascii="Arial" w:hAnsi="Arial" w:cs="Arial"/>
        </w:rPr>
        <w:t>Casos de uso do módulo de loja de transmissão</w:t>
      </w:r>
      <w:bookmarkEnd w:id="32"/>
    </w:p>
    <w:p w:rsidR="005F7B5E" w:rsidRDefault="005F7B5E" w:rsidP="00E5334C">
      <w:pPr>
        <w:rPr>
          <w:rFonts w:ascii="Arial" w:hAnsi="Arial" w:cs="Arial"/>
        </w:rPr>
      </w:pPr>
    </w:p>
    <w:p w:rsidR="005F7B5E" w:rsidRDefault="005F7B5E" w:rsidP="002D1389">
      <w:pPr>
        <w:pStyle w:val="Ttulo2"/>
        <w:rPr>
          <w:b w:val="0"/>
        </w:rPr>
      </w:pPr>
      <w:bookmarkStart w:id="33" w:name="_Toc6878857"/>
      <w:r w:rsidRPr="000A7C51">
        <w:rPr>
          <w:b w:val="0"/>
        </w:rPr>
        <w:t>Incluir usuários (manter usuários)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B09BC">
            <w:proofErr w:type="spellStart"/>
            <w:r>
              <w:t>Permirir</w:t>
            </w:r>
            <w:proofErr w:type="spellEnd"/>
            <w:r>
              <w:t xml:space="preserve"> a inclusão de um</w:t>
            </w:r>
            <w:r w:rsidRPr="009F36DC">
              <w:t xml:space="preserve"> novo usuário;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Anônimo</w:t>
            </w:r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Um</w:t>
            </w:r>
            <w:r w:rsidRPr="009F36DC">
              <w:t xml:space="preserve"> novo usuário/inativo na base de dados do sistema;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Alonso Allen</w:t>
            </w:r>
          </w:p>
          <w:p w:rsidR="005F7B5E" w:rsidRPr="009F36DC" w:rsidRDefault="005F7B5E" w:rsidP="000B09BC">
            <w:r w:rsidRPr="009F36DC">
              <w:t>Tiago Ribeiro</w:t>
            </w:r>
          </w:p>
          <w:p w:rsidR="005F7B5E" w:rsidRPr="009F36DC" w:rsidRDefault="005F7B5E" w:rsidP="000B09BC">
            <w:r w:rsidRPr="009F36DC">
              <w:t>Fernando Rodrigues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sábado, 20 de abril de 2019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2D1389">
            <w:pPr>
              <w:numPr>
                <w:ilvl w:val="0"/>
                <w:numId w:val="29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0B09BC">
            <w:pPr>
              <w:numPr>
                <w:ilvl w:val="0"/>
                <w:numId w:val="29"/>
              </w:numPr>
            </w:pPr>
            <w:r w:rsidRPr="009F36DC">
              <w:t>ator poderá desistir da operação;</w:t>
            </w:r>
          </w:p>
          <w:p w:rsidR="005F7B5E" w:rsidRPr="009F36DC" w:rsidRDefault="005F7B5E" w:rsidP="000B09BC">
            <w:pPr>
              <w:numPr>
                <w:ilvl w:val="0"/>
                <w:numId w:val="29"/>
              </w:numPr>
            </w:pPr>
            <w:r w:rsidRPr="009F36DC">
              <w:t>ator informa os dados e confirma a operação;</w:t>
            </w:r>
          </w:p>
          <w:p w:rsidR="005F7B5E" w:rsidRPr="009F36DC" w:rsidRDefault="005F7B5E" w:rsidP="000B09BC">
            <w:pPr>
              <w:numPr>
                <w:ilvl w:val="0"/>
                <w:numId w:val="29"/>
              </w:numPr>
            </w:pPr>
            <w:r w:rsidRPr="009F36DC">
              <w:t xml:space="preserve">sistema valida os dados </w:t>
            </w:r>
            <w:proofErr w:type="gramStart"/>
            <w:r w:rsidRPr="009F36DC">
              <w:t>informados,  adiciona</w:t>
            </w:r>
            <w:proofErr w:type="gramEnd"/>
            <w:r w:rsidRPr="009F36DC">
              <w:t xml:space="preserve"> uma novo usuário na base de dados, envia uma mensagem de confirmação para o </w:t>
            </w:r>
            <w:proofErr w:type="spellStart"/>
            <w:r w:rsidRPr="009F36DC">
              <w:t>email</w:t>
            </w:r>
            <w:proofErr w:type="spellEnd"/>
            <w:r w:rsidRPr="009F36DC">
              <w:t xml:space="preserve"> do usuário incluído  e informa o sucesso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E4.1) o sistema não valida os dados informados, informa os dados inválidos através de mensagem e aguarda o ator corrigir os dados ou desistir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5F7B5E" w:rsidRDefault="005F7B5E" w:rsidP="000B09BC">
            <w:r w:rsidRPr="009F36DC">
              <w:t>- Usuário inativo é aquele onde (</w:t>
            </w:r>
            <w:proofErr w:type="spellStart"/>
            <w:proofErr w:type="gramStart"/>
            <w:r w:rsidRPr="009F36DC">
              <w:t>usuario.dataAtivacao</w:t>
            </w:r>
            <w:proofErr w:type="spellEnd"/>
            <w:proofErr w:type="gramEnd"/>
            <w:r w:rsidRPr="009F36DC">
              <w:t xml:space="preserve"> IGUAL </w:t>
            </w:r>
            <w:proofErr w:type="spellStart"/>
            <w:r w:rsidRPr="009F36DC">
              <w:t>nao</w:t>
            </w:r>
            <w:proofErr w:type="spellEnd"/>
            <w:r w:rsidRPr="009F36DC">
              <w:t xml:space="preserve"> informado);</w:t>
            </w:r>
          </w:p>
          <w:p w:rsidR="005F7B5E" w:rsidRDefault="005F7B5E" w:rsidP="000B09BC">
            <w:r>
              <w:t>- Permitir no máximo 3 a 20 caracteres no nome do usuário (</w:t>
            </w:r>
            <w:proofErr w:type="spellStart"/>
            <w:proofErr w:type="gramStart"/>
            <w:r>
              <w:t>usuario.nome</w:t>
            </w:r>
            <w:proofErr w:type="spellEnd"/>
            <w:proofErr w:type="gramEnd"/>
            <w:r>
              <w:t>);</w:t>
            </w:r>
          </w:p>
          <w:p w:rsidR="005F7B5E" w:rsidRPr="009F36DC" w:rsidRDefault="005F7B5E" w:rsidP="000B09BC">
            <w:r>
              <w:t>- Permitir entre 5 e 15 caracteres na senha do usuário (</w:t>
            </w:r>
            <w:proofErr w:type="spellStart"/>
            <w:proofErr w:type="gramStart"/>
            <w:r>
              <w:t>usuario.senha</w:t>
            </w:r>
            <w:proofErr w:type="spellEnd"/>
            <w:proofErr w:type="gramEnd"/>
            <w:r>
              <w:t>);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 xml:space="preserve">-A inclusão do usuário será finalizada e seu acesso garantido apenas quando a conta for confirmada através do link de confirmação enviado para o </w:t>
            </w:r>
            <w:proofErr w:type="spellStart"/>
            <w:r w:rsidRPr="009F36DC">
              <w:t>email</w:t>
            </w:r>
            <w:proofErr w:type="spellEnd"/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fldChar w:fldCharType="begin"/>
            </w:r>
            <w:r>
              <w:instrText xml:space="preserve"> REF _Ref6679837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5F7B5E" w:rsidRPr="007501D1" w:rsidRDefault="005F7B5E" w:rsidP="002D1389"/>
    <w:p w:rsidR="005F7B5E" w:rsidRDefault="005F7B5E" w:rsidP="002D1389">
      <w:pPr>
        <w:pStyle w:val="Ttulo2"/>
        <w:rPr>
          <w:b w:val="0"/>
        </w:rPr>
      </w:pPr>
      <w:bookmarkStart w:id="34" w:name="_Toc6878858"/>
      <w:r w:rsidRPr="000A7C51">
        <w:rPr>
          <w:b w:val="0"/>
        </w:rPr>
        <w:t>Alterar usuários (manter usuários)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B09BC">
            <w:proofErr w:type="spellStart"/>
            <w:r w:rsidRPr="009F36DC">
              <w:t>Permirir</w:t>
            </w:r>
            <w:proofErr w:type="spellEnd"/>
            <w:r w:rsidRPr="009F36DC">
              <w:t xml:space="preserve"> a alteração de um usuário já existente;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t>Transmissor, expectador</w:t>
            </w:r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lastRenderedPageBreak/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Ator autenticado no sistema;</w:t>
            </w:r>
          </w:p>
          <w:p w:rsidR="005F7B5E" w:rsidRPr="009F36DC" w:rsidRDefault="005F7B5E" w:rsidP="000B09BC">
            <w:r w:rsidRPr="009F36DC">
              <w:t xml:space="preserve">Usuário </w:t>
            </w:r>
            <w:r>
              <w:t>autenticado</w:t>
            </w:r>
            <w:r w:rsidRPr="009F36DC">
              <w:t xml:space="preserve"> no caso de uso </w:t>
            </w:r>
            <w:r>
              <w:t>de login do usuário;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Os dados do usuário alterados na base de dados do sistema;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Alonso Allen</w:t>
            </w:r>
          </w:p>
          <w:p w:rsidR="005F7B5E" w:rsidRPr="009F36DC" w:rsidRDefault="005F7B5E" w:rsidP="000B09BC">
            <w:r w:rsidRPr="009F36DC">
              <w:t>Tiago Ribeiro</w:t>
            </w:r>
          </w:p>
          <w:p w:rsidR="005F7B5E" w:rsidRPr="009F36DC" w:rsidRDefault="005F7B5E" w:rsidP="000B09BC">
            <w:r w:rsidRPr="009F36DC">
              <w:t>Fernando Rodrigues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sábado, 20 de abril de 2019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DC5F73">
            <w:pPr>
              <w:numPr>
                <w:ilvl w:val="0"/>
                <w:numId w:val="30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>
              <w:t xml:space="preserve">sistema busca os dados do usuário autenticado </w:t>
            </w:r>
            <w:r w:rsidRPr="009F36DC">
              <w:t>e apresenta na tela;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 w:rsidRPr="009F36DC">
              <w:t>ator poderá desistir da operação;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 w:rsidRPr="009F36DC">
              <w:t>ator informa os novos dados e confirma a operação;</w:t>
            </w:r>
          </w:p>
          <w:p w:rsidR="005F7B5E" w:rsidRPr="009F36DC" w:rsidRDefault="005F7B5E" w:rsidP="000B09BC">
            <w:pPr>
              <w:numPr>
                <w:ilvl w:val="0"/>
                <w:numId w:val="30"/>
              </w:numPr>
            </w:pPr>
            <w:r w:rsidRPr="009F36DC">
              <w:t xml:space="preserve">sistema valida os dados </w:t>
            </w:r>
            <w:proofErr w:type="gramStart"/>
            <w:r w:rsidRPr="009F36DC">
              <w:t>informados,  altera</w:t>
            </w:r>
            <w:proofErr w:type="gramEnd"/>
            <w:r w:rsidRPr="009F36DC">
              <w:t xml:space="preserve"> os dados do usuário desejado na base de dados e informa o sucesso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E5.1) o sistema não valida os dados informados, informa os dados inválidos através de mensagem e aguarda o ator corrigir os dados ou desistir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fldChar w:fldCharType="begin"/>
            </w:r>
            <w:r>
              <w:instrText xml:space="preserve"> REF _Ref6679865 \h </w:instrText>
            </w:r>
            <w:r>
              <w:fldChar w:fldCharType="separate"/>
            </w:r>
            <w:r w:rsidRPr="00B0142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6</w:t>
            </w:r>
            <w:r w:rsidRPr="00B0142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B0142C">
              <w:rPr>
                <w:sz w:val="16"/>
                <w:szCs w:val="16"/>
              </w:rPr>
              <w:t xml:space="preserve"> Usuário</w:t>
            </w:r>
            <w:r>
              <w:rPr>
                <w:sz w:val="16"/>
                <w:szCs w:val="16"/>
              </w:rPr>
              <w:t xml:space="preserve"> (</w:t>
            </w:r>
            <w:r w:rsidRPr="00B0142C">
              <w:rPr>
                <w:sz w:val="16"/>
                <w:szCs w:val="16"/>
              </w:rPr>
              <w:t>incluir/alterar</w:t>
            </w:r>
            <w:r>
              <w:rPr>
                <w:sz w:val="16"/>
                <w:szCs w:val="16"/>
              </w:rPr>
              <w:t>)</w:t>
            </w:r>
            <w:r>
              <w:fldChar w:fldCharType="end"/>
            </w:r>
          </w:p>
        </w:tc>
      </w:tr>
    </w:tbl>
    <w:p w:rsidR="005F7B5E" w:rsidRPr="007501D1" w:rsidRDefault="005F7B5E" w:rsidP="002D1389"/>
    <w:p w:rsidR="005F7B5E" w:rsidRDefault="005F7B5E" w:rsidP="002D1389">
      <w:pPr>
        <w:pStyle w:val="Ttulo2"/>
        <w:rPr>
          <w:b w:val="0"/>
        </w:rPr>
      </w:pPr>
      <w:bookmarkStart w:id="35" w:name="_Toc6878859"/>
      <w:r w:rsidRPr="000A7C51">
        <w:rPr>
          <w:b w:val="0"/>
        </w:rPr>
        <w:t>Excluir usuários (manter usuários)</w:t>
      </w:r>
      <w:bookmarkEnd w:id="35"/>
      <w:r w:rsidRPr="000A7C51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0B09BC">
            <w:proofErr w:type="spellStart"/>
            <w:r w:rsidRPr="009F36DC">
              <w:t>Permirir</w:t>
            </w:r>
            <w:proofErr w:type="spellEnd"/>
            <w:r w:rsidRPr="009F36DC">
              <w:t xml:space="preserve"> a </w:t>
            </w:r>
            <w:proofErr w:type="gramStart"/>
            <w:r w:rsidRPr="009F36DC">
              <w:t>exclusão</w:t>
            </w:r>
            <w:r>
              <w:t xml:space="preserve"> </w:t>
            </w:r>
            <w:r w:rsidRPr="009F36DC">
              <w:t xml:space="preserve"> de</w:t>
            </w:r>
            <w:proofErr w:type="gramEnd"/>
            <w:r w:rsidRPr="009F36DC">
              <w:t xml:space="preserve"> um usuário já existente;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Administrador</w:t>
            </w:r>
            <w:r>
              <w:t xml:space="preserve">; </w:t>
            </w:r>
            <w:proofErr w:type="spellStart"/>
            <w:r>
              <w:t>exceptador</w:t>
            </w:r>
            <w:proofErr w:type="spellEnd"/>
            <w:r w:rsidRPr="009F36DC">
              <w:t>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Ator autenticado no sistema;</w:t>
            </w:r>
          </w:p>
          <w:p w:rsidR="005F7B5E" w:rsidRPr="009F36DC" w:rsidRDefault="005F7B5E" w:rsidP="000B09BC">
            <w:r w:rsidRPr="009F36DC">
              <w:t>Usuário selecionado no caso de uso listar respectivo;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 xml:space="preserve">Os dados do usuário </w:t>
            </w:r>
            <w:proofErr w:type="gramStart"/>
            <w:r w:rsidRPr="009F36DC">
              <w:t>excluídos  na</w:t>
            </w:r>
            <w:proofErr w:type="gramEnd"/>
            <w:r w:rsidRPr="009F36DC">
              <w:t xml:space="preserve"> base de dados do sistema;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Alonso Allen</w:t>
            </w:r>
          </w:p>
          <w:p w:rsidR="005F7B5E" w:rsidRPr="009F36DC" w:rsidRDefault="005F7B5E" w:rsidP="000B09BC">
            <w:r w:rsidRPr="009F36DC">
              <w:t>Tiago Ribeiro</w:t>
            </w:r>
          </w:p>
          <w:p w:rsidR="005F7B5E" w:rsidRPr="009F36DC" w:rsidRDefault="005F7B5E" w:rsidP="000B09BC">
            <w:r w:rsidRPr="009F36DC">
              <w:t>Fernando Rodrigues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sábado, 20 de abril de 2019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016F27">
            <w:pPr>
              <w:numPr>
                <w:ilvl w:val="0"/>
                <w:numId w:val="39"/>
              </w:numPr>
            </w:pPr>
            <w:r w:rsidRPr="009F36DC">
              <w:t>sistema apresenta a tela do caso de uso;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sistema busca os dados do usuário e solicita confirmação;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ator poderá desistir da operação;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ator confirma a operação;</w:t>
            </w:r>
          </w:p>
          <w:p w:rsidR="005F7B5E" w:rsidRPr="009F36DC" w:rsidRDefault="005F7B5E" w:rsidP="000B09BC">
            <w:pPr>
              <w:numPr>
                <w:ilvl w:val="0"/>
                <w:numId w:val="39"/>
              </w:numPr>
            </w:pPr>
            <w:r w:rsidRPr="009F36DC">
              <w:t>sistema exclui os dados do usuário selecionado e informa o sucesso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0B09BC">
            <w:r w:rsidRPr="009F36DC">
              <w:t>E5.1) o sistema não exclui os dados do usuário devido a alguma regra de negócio, informa o motivo pelo fracasso da operação;</w:t>
            </w:r>
          </w:p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 w:rsidRPr="009F36DC">
              <w:lastRenderedPageBreak/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0B09BC"/>
        </w:tc>
      </w:tr>
      <w:tr w:rsidR="005F7B5E" w:rsidTr="000B09BC">
        <w:tc>
          <w:tcPr>
            <w:tcW w:w="2988" w:type="dxa"/>
          </w:tcPr>
          <w:p w:rsidR="005F7B5E" w:rsidRPr="009F36DC" w:rsidRDefault="005F7B5E" w:rsidP="000B09BC">
            <w:r>
              <w:t>Protótipos</w:t>
            </w:r>
          </w:p>
        </w:tc>
        <w:tc>
          <w:tcPr>
            <w:tcW w:w="5656" w:type="dxa"/>
          </w:tcPr>
          <w:p w:rsidR="005F7B5E" w:rsidRPr="009F36DC" w:rsidRDefault="005F7B5E" w:rsidP="000B09BC">
            <w:r>
              <w:fldChar w:fldCharType="begin"/>
            </w:r>
            <w:r>
              <w:instrText xml:space="preserve"> REF _Ref6679895 \h </w:instrText>
            </w:r>
            <w:r>
              <w:fldChar w:fldCharType="separate"/>
            </w:r>
            <w:r w:rsidRPr="00AD291C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5</w:t>
            </w:r>
            <w:r w:rsidRPr="00AD291C">
              <w:rPr>
                <w:sz w:val="16"/>
                <w:szCs w:val="16"/>
              </w:rPr>
              <w:t xml:space="preserve"> </w:t>
            </w:r>
            <w:proofErr w:type="gramStart"/>
            <w:r w:rsidRPr="00AD291C">
              <w:rPr>
                <w:sz w:val="16"/>
                <w:szCs w:val="16"/>
              </w:rPr>
              <w:t>-  Usuário</w:t>
            </w:r>
            <w:proofErr w:type="gramEnd"/>
            <w:r w:rsidRPr="00AD291C">
              <w:rPr>
                <w:sz w:val="16"/>
                <w:szCs w:val="16"/>
              </w:rPr>
              <w:t xml:space="preserve"> (listar)</w:t>
            </w:r>
            <w:r>
              <w:fldChar w:fldCharType="end"/>
            </w:r>
          </w:p>
        </w:tc>
      </w:tr>
    </w:tbl>
    <w:p w:rsidR="005F7B5E" w:rsidRPr="007501D1" w:rsidRDefault="005F7B5E" w:rsidP="002D1389"/>
    <w:p w:rsidR="005F7B5E" w:rsidRPr="000A7C51" w:rsidRDefault="005F7B5E" w:rsidP="00E5334C">
      <w:pPr>
        <w:rPr>
          <w:rFonts w:ascii="Arial" w:hAnsi="Arial" w:cs="Arial"/>
        </w:rPr>
      </w:pPr>
    </w:p>
    <w:p w:rsidR="005F7B5E" w:rsidRDefault="005F7B5E" w:rsidP="00E5334C">
      <w:pPr>
        <w:pStyle w:val="Ttulo2"/>
        <w:rPr>
          <w:b w:val="0"/>
        </w:rPr>
      </w:pPr>
      <w:bookmarkStart w:id="36" w:name="_Ref6876305"/>
      <w:bookmarkStart w:id="37" w:name="_Toc6878860"/>
      <w:r w:rsidRPr="000A7C51">
        <w:rPr>
          <w:b w:val="0"/>
        </w:rPr>
        <w:t>Exibir vitrine de transmissão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Permit</w:t>
            </w:r>
            <w:r w:rsidRPr="009F36DC">
              <w:t xml:space="preserve">ir a </w:t>
            </w:r>
            <w:r>
              <w:t xml:space="preserve">pesquisa e visualização de </w:t>
            </w:r>
            <w:proofErr w:type="spellStart"/>
            <w:r>
              <w:t>ítens</w:t>
            </w:r>
            <w:proofErr w:type="spellEnd"/>
            <w:r>
              <w:t xml:space="preserve"> (transmissão ao vivo/gravações) </w:t>
            </w:r>
            <w:proofErr w:type="gramStart"/>
            <w:r>
              <w:t>publicadas;</w:t>
            </w:r>
            <w:r w:rsidRPr="009F36DC">
              <w:t>;</w:t>
            </w:r>
            <w:proofErr w:type="gramEnd"/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Todos;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>-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B70356">
            <w:r>
              <w:t xml:space="preserve">Os </w:t>
            </w:r>
            <w:proofErr w:type="spellStart"/>
            <w:r>
              <w:t>ítens</w:t>
            </w:r>
            <w:proofErr w:type="spellEnd"/>
            <w:r>
              <w:t xml:space="preserve"> (transmissões ao vivo/gravações) sendo apresentadas pelo sistema</w:t>
            </w:r>
            <w:r w:rsidRPr="009F36DC">
              <w:t>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B70356">
            <w:r w:rsidRPr="009F36DC">
              <w:t>Alonso Allen</w:t>
            </w:r>
          </w:p>
          <w:p w:rsidR="005F7B5E" w:rsidRPr="009F36DC" w:rsidRDefault="005F7B5E" w:rsidP="00B70356">
            <w:r w:rsidRPr="009F36DC">
              <w:t>Tiago Ribeiro</w:t>
            </w:r>
          </w:p>
          <w:p w:rsidR="005F7B5E" w:rsidRPr="009F36DC" w:rsidRDefault="005F7B5E" w:rsidP="00B70356">
            <w:r w:rsidRPr="009F36DC">
              <w:t>Fernando Rodrigues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B70356">
            <w:r w:rsidRPr="009F36DC">
              <w:t>sábado, 20 de abril de 2019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B70356">
            <w:pPr>
              <w:numPr>
                <w:ilvl w:val="0"/>
                <w:numId w:val="31"/>
              </w:numPr>
            </w:pPr>
            <w:r>
              <w:t xml:space="preserve">o </w:t>
            </w:r>
            <w:r w:rsidRPr="009F36DC">
              <w:t>sistema apresenta a tela do caso de uso;</w:t>
            </w:r>
          </w:p>
          <w:p w:rsidR="005F7B5E" w:rsidRPr="009F36DC" w:rsidRDefault="005F7B5E" w:rsidP="00B70356">
            <w:pPr>
              <w:numPr>
                <w:ilvl w:val="0"/>
                <w:numId w:val="31"/>
              </w:numPr>
            </w:pPr>
            <w:r>
              <w:t xml:space="preserve">o sistema busca os </w:t>
            </w:r>
            <w:r w:rsidRPr="007118B4">
              <w:rPr>
                <w:b/>
                <w:i/>
              </w:rPr>
              <w:t>canais populares</w:t>
            </w:r>
            <w:r>
              <w:t xml:space="preserve"> na base de dados do sistema e lista na seção Canais Populares</w:t>
            </w:r>
            <w:r w:rsidRPr="009F36DC">
              <w:t>;</w:t>
            </w:r>
          </w:p>
          <w:p w:rsidR="005F7B5E" w:rsidRPr="009F36DC" w:rsidRDefault="005F7B5E" w:rsidP="00B70356">
            <w:pPr>
              <w:numPr>
                <w:ilvl w:val="0"/>
                <w:numId w:val="31"/>
              </w:numPr>
            </w:pPr>
            <w:r>
              <w:t xml:space="preserve">o sistema busca as </w:t>
            </w:r>
            <w:r w:rsidRPr="007118B4">
              <w:rPr>
                <w:b/>
                <w:i/>
              </w:rPr>
              <w:t>publicidades disponíveis</w:t>
            </w:r>
            <w:r>
              <w:t xml:space="preserve"> na base de dados do sistema e apresenta na seção Banner de Publicidade;</w:t>
            </w:r>
          </w:p>
          <w:p w:rsidR="005F7B5E" w:rsidRDefault="005F7B5E" w:rsidP="00B70356">
            <w:pPr>
              <w:numPr>
                <w:ilvl w:val="0"/>
                <w:numId w:val="31"/>
              </w:numPr>
            </w:pPr>
            <w:r>
              <w:t>o sistema pesquisa as categorias e lista no combo de Categorias;</w:t>
            </w:r>
          </w:p>
          <w:p w:rsidR="005F7B5E" w:rsidRDefault="005F7B5E" w:rsidP="007118B4">
            <w:pPr>
              <w:numPr>
                <w:ilvl w:val="0"/>
                <w:numId w:val="31"/>
              </w:numPr>
            </w:pPr>
            <w:r>
              <w:t xml:space="preserve"> o sistema pesquisa as categorias para sugerir e lista as </w:t>
            </w:r>
            <w:r w:rsidRPr="007118B4">
              <w:rPr>
                <w:b/>
                <w:i/>
              </w:rPr>
              <w:t>categorias sugeridas</w:t>
            </w:r>
            <w:r>
              <w:t xml:space="preserve">, na forma de ícones grandes, segundo </w:t>
            </w:r>
            <w:proofErr w:type="spellStart"/>
            <w:r>
              <w:t>algorítmo</w:t>
            </w:r>
            <w:proofErr w:type="spellEnd"/>
            <w:r>
              <w:t xml:space="preserve"> de sugestão baseado nas próprias ações do ator coletadas anteriormente;</w:t>
            </w:r>
          </w:p>
          <w:p w:rsidR="005F7B5E" w:rsidRDefault="005F7B5E" w:rsidP="003930CD">
            <w:pPr>
              <w:numPr>
                <w:ilvl w:val="0"/>
                <w:numId w:val="31"/>
              </w:numPr>
            </w:pPr>
            <w:r>
              <w:t xml:space="preserve">o ator poderá visualizar os </w:t>
            </w:r>
            <w:proofErr w:type="spellStart"/>
            <w:r>
              <w:t>ítens</w:t>
            </w:r>
            <w:proofErr w:type="spellEnd"/>
            <w:r>
              <w:t xml:space="preserve"> (transmissões ao vivo/gravações) de cada categoria desejada, selecionando o ícone grande que a representa;</w:t>
            </w:r>
          </w:p>
          <w:p w:rsidR="005F7B5E" w:rsidRPr="009F36DC" w:rsidRDefault="005F7B5E" w:rsidP="003930CD">
            <w:pPr>
              <w:numPr>
                <w:ilvl w:val="0"/>
                <w:numId w:val="31"/>
              </w:numPr>
            </w:pPr>
            <w:r>
              <w:t>o ator poderá visualizar o detalhe do item da categoria desejada;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Default="005F7B5E" w:rsidP="00B70356">
            <w:r>
              <w:t xml:space="preserve">A6.1) o sistema pesquisa e lista os </w:t>
            </w:r>
            <w:proofErr w:type="spellStart"/>
            <w:r>
              <w:t>ítens</w:t>
            </w:r>
            <w:proofErr w:type="spellEnd"/>
            <w:r>
              <w:t xml:space="preserve"> da categoria desejada, na forma de ícones grandes;</w:t>
            </w:r>
          </w:p>
          <w:p w:rsidR="005F7B5E" w:rsidRDefault="005F7B5E" w:rsidP="00B70356"/>
          <w:p w:rsidR="005F7B5E" w:rsidRDefault="005F7B5E" w:rsidP="00B70356">
            <w:r>
              <w:t xml:space="preserve">A7.1) o sistema pesquisa e apresenta o detalhe (nome, categoria, quantidade de expectadores, idioma, equipe, </w:t>
            </w:r>
            <w:proofErr w:type="spellStart"/>
            <w:proofErr w:type="gramStart"/>
            <w:r>
              <w:t>etc</w:t>
            </w:r>
            <w:proofErr w:type="spellEnd"/>
            <w:r>
              <w:t>)  do</w:t>
            </w:r>
            <w:proofErr w:type="gramEnd"/>
            <w:r>
              <w:t xml:space="preserve"> </w:t>
            </w:r>
            <w:proofErr w:type="spellStart"/>
            <w:r>
              <w:t>ítem</w:t>
            </w:r>
            <w:proofErr w:type="spellEnd"/>
            <w:r>
              <w:t xml:space="preserve"> desejado;</w:t>
            </w:r>
          </w:p>
          <w:p w:rsidR="005F7B5E" w:rsidRDefault="005F7B5E" w:rsidP="00B70356">
            <w:r>
              <w:t xml:space="preserve">A.7.2) o ator poderá visualizar </w:t>
            </w:r>
            <w:r w:rsidRPr="00D637B8">
              <w:rPr>
                <w:b/>
                <w:i/>
              </w:rPr>
              <w:t>notificações</w:t>
            </w:r>
            <w:r>
              <w:t xml:space="preserve"> do sistema;</w:t>
            </w:r>
          </w:p>
          <w:p w:rsidR="005F7B5E" w:rsidRDefault="005F7B5E" w:rsidP="00B70356">
            <w:r>
              <w:t xml:space="preserve">A.7.3) o ator poderá </w:t>
            </w:r>
            <w:r w:rsidRPr="0011130B">
              <w:rPr>
                <w:b/>
                <w:i/>
              </w:rPr>
              <w:t>doar</w:t>
            </w:r>
            <w:r>
              <w:t xml:space="preserve"> valores ao transmissor do item selecionado;</w:t>
            </w:r>
          </w:p>
          <w:p w:rsidR="005F7B5E" w:rsidRDefault="005F7B5E" w:rsidP="00B70356">
            <w:r>
              <w:t xml:space="preserve">A.7.4) o ator poderá </w:t>
            </w:r>
            <w:r w:rsidRPr="0011130B">
              <w:rPr>
                <w:b/>
                <w:i/>
              </w:rPr>
              <w:t>denunciar</w:t>
            </w:r>
            <w:r>
              <w:t xml:space="preserve"> o item apresentado;</w:t>
            </w:r>
          </w:p>
          <w:p w:rsidR="005F7B5E" w:rsidRDefault="005F7B5E" w:rsidP="00B70356">
            <w:r>
              <w:t>A.7.5) o ator poderá seguir o transmissor do item apresentado;</w:t>
            </w:r>
          </w:p>
          <w:p w:rsidR="005F7B5E" w:rsidRDefault="005F7B5E" w:rsidP="00B70356">
            <w:r>
              <w:t>A.7.6) o ator poderá assinar o canal da transmissão;</w:t>
            </w:r>
          </w:p>
          <w:p w:rsidR="005F7B5E" w:rsidRPr="009F36DC" w:rsidRDefault="005F7B5E" w:rsidP="00B70356">
            <w:r>
              <w:t>A.7.7) o ator poderá visualizar/comunicar-se através do chat com outros expectadores;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B70356"/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lastRenderedPageBreak/>
              <w:t>Regras de negócio</w:t>
            </w:r>
          </w:p>
        </w:tc>
        <w:tc>
          <w:tcPr>
            <w:tcW w:w="5656" w:type="dxa"/>
          </w:tcPr>
          <w:p w:rsidR="005F7B5E" w:rsidRDefault="005F7B5E" w:rsidP="00B70356">
            <w:r>
              <w:t>- Canais populares: Lista dos transmissores mais assistidos nos últimos 4 meses em ordem decrescente de quantidade de expectadores;</w:t>
            </w:r>
          </w:p>
          <w:p w:rsidR="005F7B5E" w:rsidRDefault="005F7B5E" w:rsidP="00B70356">
            <w:r>
              <w:t>- Publicidades disponíveis: as publicidades que ainda não foram apresentadas pelo sistema;</w:t>
            </w:r>
          </w:p>
          <w:p w:rsidR="005F7B5E" w:rsidRPr="009F36DC" w:rsidRDefault="005F7B5E" w:rsidP="00B70356">
            <w:r>
              <w:t xml:space="preserve">- Categorias sugeridas: categorias mais visitadas pelo ator nos últimos 4 meses utilizando a técnica de </w:t>
            </w:r>
            <w:proofErr w:type="spellStart"/>
            <w:r>
              <w:t>pageviews</w:t>
            </w:r>
            <w:proofErr w:type="spellEnd"/>
            <w:r>
              <w:t>;</w:t>
            </w:r>
          </w:p>
        </w:tc>
      </w:tr>
      <w:tr w:rsidR="005F7B5E" w:rsidTr="00B70356">
        <w:tc>
          <w:tcPr>
            <w:tcW w:w="2988" w:type="dxa"/>
          </w:tcPr>
          <w:p w:rsidR="005F7B5E" w:rsidRPr="009F36DC" w:rsidRDefault="005F7B5E" w:rsidP="00B70356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B70356"/>
        </w:tc>
      </w:tr>
    </w:tbl>
    <w:p w:rsidR="005F7B5E" w:rsidRPr="00B70356" w:rsidRDefault="005F7B5E" w:rsidP="00B70356"/>
    <w:p w:rsidR="005F7B5E" w:rsidRDefault="005F7B5E" w:rsidP="00E5334C">
      <w:pPr>
        <w:pStyle w:val="Ttulo2"/>
        <w:rPr>
          <w:b w:val="0"/>
        </w:rPr>
      </w:pPr>
      <w:bookmarkStart w:id="38" w:name="_Ref6876570"/>
      <w:bookmarkStart w:id="39" w:name="_Ref6876611"/>
      <w:bookmarkStart w:id="40" w:name="_Toc6878861"/>
      <w:r w:rsidRPr="000A7C51">
        <w:rPr>
          <w:b w:val="0"/>
        </w:rPr>
        <w:t>Seguir</w:t>
      </w:r>
      <w:bookmarkEnd w:id="38"/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que o ator siga um ou mais transmissores com o objetivo de habilitar algumas funcionalidades como: prioridade maior em uma ordenação lista de categorias, lista de transmissões ou notificações oriundas deste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Administrador; 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sistema;</w:t>
            </w:r>
          </w:p>
          <w:p w:rsidR="005F7B5E" w:rsidRPr="009F36DC" w:rsidRDefault="005F7B5E" w:rsidP="0061575D">
            <w:r>
              <w:t>Selecionar item na vitrine de transmissão;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Default="005F7B5E" w:rsidP="0061575D">
            <w:r>
              <w:t>-As categorias do seguido listadas com prioridade de ordenação superior;</w:t>
            </w:r>
          </w:p>
          <w:p w:rsidR="005F7B5E" w:rsidRDefault="005F7B5E" w:rsidP="0061575D">
            <w:r>
              <w:t xml:space="preserve">-Os </w:t>
            </w:r>
            <w:proofErr w:type="spellStart"/>
            <w:r>
              <w:t>ítens</w:t>
            </w:r>
            <w:proofErr w:type="spellEnd"/>
            <w:r>
              <w:t xml:space="preserve"> (transmissões ao vivo/gravações) do seguido sendo listados com prioridade de ordenação superior;</w:t>
            </w:r>
          </w:p>
          <w:p w:rsidR="005F7B5E" w:rsidRPr="009F36DC" w:rsidRDefault="005F7B5E" w:rsidP="0061575D">
            <w:r>
              <w:t>-As notificações do seguido sendo listadas com prioridade de ordenação superior;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7156A1">
            <w:pPr>
              <w:numPr>
                <w:ilvl w:val="0"/>
                <w:numId w:val="32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C221BD" w:rsidRDefault="005F7B5E" w:rsidP="00C221BD"/>
    <w:p w:rsidR="005F7B5E" w:rsidRDefault="005F7B5E" w:rsidP="00E5334C">
      <w:pPr>
        <w:pStyle w:val="Ttulo2"/>
        <w:rPr>
          <w:b w:val="0"/>
        </w:rPr>
      </w:pPr>
      <w:bookmarkStart w:id="41" w:name="_Toc6878862"/>
      <w:r w:rsidRPr="000A7C51">
        <w:rPr>
          <w:b w:val="0"/>
        </w:rPr>
        <w:t>Exibir notificações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Permitir que o ator visualize notificações do sistema e dos transmissores selecionados no caso de uso: </w:t>
            </w:r>
            <w:r>
              <w:fldChar w:fldCharType="begin"/>
            </w:r>
            <w:r>
              <w:instrText xml:space="preserve"> REF _Ref6876570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Administrador; 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sistema;</w:t>
            </w:r>
          </w:p>
          <w:p w:rsidR="005F7B5E" w:rsidRPr="009F36DC" w:rsidRDefault="005F7B5E" w:rsidP="0061575D">
            <w:r>
              <w:t>Selecionar item na vitrine de transmissão;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Default="005F7B5E" w:rsidP="0061575D">
            <w:r>
              <w:t>-As categorias do seguido listadas com prioridade de ordenação superior;</w:t>
            </w:r>
          </w:p>
          <w:p w:rsidR="005F7B5E" w:rsidRDefault="005F7B5E" w:rsidP="0061575D">
            <w:r>
              <w:t xml:space="preserve">-Os </w:t>
            </w:r>
            <w:proofErr w:type="spellStart"/>
            <w:r>
              <w:t>ítens</w:t>
            </w:r>
            <w:proofErr w:type="spellEnd"/>
            <w:r>
              <w:t xml:space="preserve"> (transmissões ao vivo/gravações) do seguido </w:t>
            </w:r>
            <w:r>
              <w:lastRenderedPageBreak/>
              <w:t>sendo listados com prioridade de ordenação superior;</w:t>
            </w:r>
          </w:p>
          <w:p w:rsidR="005F7B5E" w:rsidRPr="009F36DC" w:rsidRDefault="005F7B5E" w:rsidP="0061575D">
            <w:r>
              <w:t>-As notificações do seguido sendo listadas com prioridade de ordenação superior;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lastRenderedPageBreak/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Pr="009F36DC" w:rsidRDefault="005F7B5E" w:rsidP="00016F27">
            <w:pPr>
              <w:numPr>
                <w:ilvl w:val="0"/>
                <w:numId w:val="40"/>
              </w:numPr>
            </w:pPr>
            <w:r>
              <w:t>o sistema obtém o transmissor do item sendo detalhado e salva na base de dados como transmissor a ser seguido;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_Ref6876611 \h </w:instrText>
            </w:r>
            <w:r>
              <w:fldChar w:fldCharType="separate"/>
            </w:r>
            <w:r w:rsidRPr="000A7C51">
              <w:rPr>
                <w:b/>
              </w:rPr>
              <w:t>Seguir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_Ref6876397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C221BD" w:rsidRDefault="005F7B5E" w:rsidP="007156A1"/>
    <w:p w:rsidR="005F7B5E" w:rsidRDefault="005F7B5E" w:rsidP="00421704">
      <w:pPr>
        <w:pStyle w:val="Ttulo2"/>
        <w:rPr>
          <w:b w:val="0"/>
        </w:rPr>
      </w:pPr>
      <w:bookmarkStart w:id="42" w:name="_Toc6878863"/>
      <w:r w:rsidRPr="000A7C51">
        <w:rPr>
          <w:b w:val="0"/>
        </w:rPr>
        <w:t>Assinar/inscrever-se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Permitir ao ator fazer uma assinatura de expectador com o objetivo de obter acesso à </w:t>
            </w:r>
            <w:proofErr w:type="gramStart"/>
            <w:r>
              <w:t>conveniências  disponibilizadas</w:t>
            </w:r>
            <w:proofErr w:type="gramEnd"/>
            <w:r>
              <w:t xml:space="preserve"> para assinantes;</w:t>
            </w:r>
            <w:r w:rsidRPr="009F36DC">
              <w:t xml:space="preserve"> 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</w:t>
            </w:r>
            <w:r>
              <w:t>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Ator passando a ser considerado assinante/inscrito na aplicação e passando a ter acesso a conveniências exclusivas para assinantes;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64785D">
            <w:pPr>
              <w:numPr>
                <w:ilvl w:val="0"/>
                <w:numId w:val="34"/>
              </w:numPr>
            </w:pPr>
            <w:r>
              <w:t>o sistema apresenta a tela do caso de uso;</w:t>
            </w:r>
          </w:p>
          <w:p w:rsidR="005F7B5E" w:rsidRDefault="005F7B5E" w:rsidP="0064785D">
            <w:pPr>
              <w:numPr>
                <w:ilvl w:val="0"/>
                <w:numId w:val="34"/>
              </w:numPr>
            </w:pPr>
            <w:r>
              <w:t>o ator informa os dados da tela;</w:t>
            </w:r>
          </w:p>
          <w:p w:rsidR="005F7B5E" w:rsidRDefault="005F7B5E" w:rsidP="0064785D">
            <w:pPr>
              <w:numPr>
                <w:ilvl w:val="0"/>
                <w:numId w:val="34"/>
              </w:numPr>
            </w:pPr>
            <w:r>
              <w:t>o ator realiza o pagamento da assinatura/inscrição;</w:t>
            </w:r>
          </w:p>
          <w:p w:rsidR="005F7B5E" w:rsidRPr="009F36DC" w:rsidRDefault="005F7B5E" w:rsidP="0064785D">
            <w:pPr>
              <w:numPr>
                <w:ilvl w:val="0"/>
                <w:numId w:val="34"/>
              </w:numPr>
            </w:pPr>
            <w:r>
              <w:t xml:space="preserve"> o sistema salva na base de dados o ator como novo assinante/inscrito e informa através de mensagem o sucesso da operação;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 xml:space="preserve">Incluir </w:t>
            </w:r>
            <w:proofErr w:type="gramStart"/>
            <w:r w:rsidRPr="000A7C51">
              <w:rPr>
                <w:b/>
              </w:rPr>
              <w:t>pagamento(</w:t>
            </w:r>
            <w:proofErr w:type="gramEnd"/>
            <w:r w:rsidRPr="000A7C51">
              <w:rPr>
                <w:b/>
              </w:rPr>
              <w:t>manter pagamento)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Conveniências = </w:t>
            </w:r>
            <w:proofErr w:type="spellStart"/>
            <w:r>
              <w:t>bótons</w:t>
            </w:r>
            <w:proofErr w:type="spellEnd"/>
            <w:r>
              <w:t>, categorias e transmissores exclusivos para assinantes, etc.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</w:tbl>
    <w:p w:rsidR="005F7B5E" w:rsidRPr="00C221BD" w:rsidRDefault="005F7B5E" w:rsidP="0064785D"/>
    <w:p w:rsidR="005F7B5E" w:rsidRPr="0064785D" w:rsidRDefault="005F7B5E" w:rsidP="0064785D"/>
    <w:p w:rsidR="005F7B5E" w:rsidRDefault="005F7B5E" w:rsidP="00421704">
      <w:pPr>
        <w:pStyle w:val="Ttulo2"/>
        <w:rPr>
          <w:b w:val="0"/>
        </w:rPr>
      </w:pPr>
      <w:bookmarkStart w:id="43" w:name="_Toc6878864"/>
      <w:r w:rsidRPr="000A7C51">
        <w:rPr>
          <w:b w:val="0"/>
        </w:rPr>
        <w:t>Doar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Permitir ao ator fazer uma doação de valores ao </w:t>
            </w:r>
            <w:r>
              <w:lastRenderedPageBreak/>
              <w:t xml:space="preserve">transmissor e ter acesso </w:t>
            </w:r>
            <w:proofErr w:type="gramStart"/>
            <w:r>
              <w:t>à</w:t>
            </w:r>
            <w:proofErr w:type="gramEnd"/>
            <w:r>
              <w:t xml:space="preserve"> conveniências exclusivas para doadores;</w:t>
            </w:r>
            <w:r w:rsidRPr="009F36DC">
              <w:t xml:space="preserve"> 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lastRenderedPageBreak/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</w:t>
            </w:r>
            <w:r>
              <w:t>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Ator passando a ser considerado doador de transmissor e </w:t>
            </w:r>
            <w:proofErr w:type="gramStart"/>
            <w:r>
              <w:t>passando  ter</w:t>
            </w:r>
            <w:proofErr w:type="gramEnd"/>
            <w:r>
              <w:t xml:space="preserve"> acesso a conveniências exclusivas para doadores;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452071">
            <w:pPr>
              <w:numPr>
                <w:ilvl w:val="0"/>
                <w:numId w:val="36"/>
              </w:numPr>
            </w:pPr>
            <w:r>
              <w:t>o sistema apresenta a tela do caso de uso;</w:t>
            </w:r>
          </w:p>
          <w:p w:rsidR="005F7B5E" w:rsidRDefault="005F7B5E" w:rsidP="0061575D">
            <w:pPr>
              <w:numPr>
                <w:ilvl w:val="0"/>
                <w:numId w:val="36"/>
              </w:numPr>
            </w:pPr>
            <w:r>
              <w:t>o ator informa os dados da tela;</w:t>
            </w:r>
          </w:p>
          <w:p w:rsidR="005F7B5E" w:rsidRDefault="005F7B5E" w:rsidP="0061575D">
            <w:pPr>
              <w:numPr>
                <w:ilvl w:val="0"/>
                <w:numId w:val="36"/>
              </w:numPr>
            </w:pPr>
            <w:r>
              <w:t>o ator realiza o pagamento da doação;</w:t>
            </w:r>
          </w:p>
          <w:p w:rsidR="005F7B5E" w:rsidRPr="009F36DC" w:rsidRDefault="005F7B5E" w:rsidP="0061575D">
            <w:pPr>
              <w:numPr>
                <w:ilvl w:val="0"/>
                <w:numId w:val="36"/>
              </w:numPr>
            </w:pPr>
            <w:r>
              <w:t xml:space="preserve"> o sistema salva na base de dados o ator como novo doador e informa através de mensagem o sucesso da operação;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Depende do caso de uso </w:t>
            </w:r>
            <w:r>
              <w:fldChar w:fldCharType="begin"/>
            </w:r>
            <w:r>
              <w:instrText xml:space="preserve"> REF _Ref6877113 \h </w:instrText>
            </w:r>
            <w:r>
              <w:fldChar w:fldCharType="separate"/>
            </w:r>
            <w:r w:rsidRPr="000A7C51">
              <w:rPr>
                <w:b/>
              </w:rPr>
              <w:t xml:space="preserve">Incluir </w:t>
            </w:r>
            <w:proofErr w:type="gramStart"/>
            <w:r w:rsidRPr="000A7C51">
              <w:rPr>
                <w:b/>
              </w:rPr>
              <w:t>pagamento(</w:t>
            </w:r>
            <w:proofErr w:type="gramEnd"/>
            <w:r w:rsidRPr="000A7C51">
              <w:rPr>
                <w:b/>
              </w:rPr>
              <w:t>manter pagamento)</w:t>
            </w:r>
            <w:r>
              <w:fldChar w:fldCharType="end"/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Conveniências = </w:t>
            </w:r>
            <w:proofErr w:type="spellStart"/>
            <w:r>
              <w:t>bótons</w:t>
            </w:r>
            <w:proofErr w:type="spellEnd"/>
            <w:r>
              <w:t>, categorias e transmissores exclusivos para doadores, etc.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</w:tbl>
    <w:p w:rsidR="005F7B5E" w:rsidRPr="00C221BD" w:rsidRDefault="005F7B5E" w:rsidP="00452071"/>
    <w:p w:rsidR="005F7B5E" w:rsidRPr="00452071" w:rsidRDefault="005F7B5E" w:rsidP="00452071"/>
    <w:p w:rsidR="005F7B5E" w:rsidRDefault="005F7B5E" w:rsidP="00C221BD">
      <w:pPr>
        <w:pStyle w:val="Ttulo2"/>
        <w:rPr>
          <w:b w:val="0"/>
        </w:rPr>
      </w:pPr>
      <w:bookmarkStart w:id="44" w:name="_Toc6878865"/>
      <w:r w:rsidRPr="00C221BD">
        <w:rPr>
          <w:b w:val="0"/>
        </w:rPr>
        <w:t>Denunciar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 xml:space="preserve">Permitir ao ator fazer uma denúncia do </w:t>
            </w:r>
            <w:proofErr w:type="spellStart"/>
            <w:r>
              <w:t>ítem</w:t>
            </w:r>
            <w:proofErr w:type="spellEnd"/>
            <w:r>
              <w:t xml:space="preserve"> (transmissão ao vivo/gravação) para que o mesmo possa ser retirado do catálogo após avaliação de um moderador do sistema.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Ator autenticado no sistema</w:t>
            </w:r>
            <w:r>
              <w:t>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Item sendo listado como denunciado ao moderador do sistema;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F77960">
            <w:pPr>
              <w:numPr>
                <w:ilvl w:val="0"/>
                <w:numId w:val="37"/>
              </w:numPr>
            </w:pPr>
            <w:r>
              <w:t>o sistema apresenta a tela do caso de uso;</w:t>
            </w:r>
          </w:p>
          <w:p w:rsidR="005F7B5E" w:rsidRDefault="005F7B5E" w:rsidP="0061575D">
            <w:pPr>
              <w:numPr>
                <w:ilvl w:val="0"/>
                <w:numId w:val="37"/>
              </w:numPr>
            </w:pPr>
            <w:r>
              <w:t>o ator informa os dados da tela;</w:t>
            </w:r>
          </w:p>
          <w:p w:rsidR="005F7B5E" w:rsidRPr="009F36DC" w:rsidRDefault="005F7B5E" w:rsidP="0061575D">
            <w:pPr>
              <w:numPr>
                <w:ilvl w:val="0"/>
                <w:numId w:val="37"/>
              </w:numPr>
            </w:pPr>
            <w:r>
              <w:t>o sistema salva na base de dados o item como novo item denunciado e informa através de mensagem o sucesso da operação;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lastRenderedPageBreak/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452071" w:rsidRDefault="005F7B5E" w:rsidP="00452071"/>
    <w:p w:rsidR="005F7B5E" w:rsidRDefault="005F7B5E" w:rsidP="00421704">
      <w:pPr>
        <w:pStyle w:val="Ttulo2"/>
        <w:rPr>
          <w:b w:val="0"/>
        </w:rPr>
      </w:pPr>
      <w:bookmarkStart w:id="45" w:name="_Toc6878866"/>
      <w:r>
        <w:rPr>
          <w:b w:val="0"/>
        </w:rPr>
        <w:t>Visualizar/comunicar-se via</w:t>
      </w:r>
      <w:r w:rsidRPr="000A7C51">
        <w:rPr>
          <w:b w:val="0"/>
        </w:rPr>
        <w:t xml:space="preserve"> chat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656"/>
      </w:tblGrid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Resumo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Permitir ao ator visualizar/comunicar-se com os demais expectadores da aplicação;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Atores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Expectador; transmissor;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Pré-condições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Pós-condições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Ator podendo visualizar/comunicar-se com outros expectadores do sistema;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Autor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Alonso Allen</w:t>
            </w:r>
          </w:p>
          <w:p w:rsidR="005F7B5E" w:rsidRPr="009F36DC" w:rsidRDefault="005F7B5E" w:rsidP="0061575D">
            <w:r w:rsidRPr="009F36DC">
              <w:t>Tiago Ribeiro</w:t>
            </w:r>
          </w:p>
          <w:p w:rsidR="005F7B5E" w:rsidRPr="009F36DC" w:rsidRDefault="005F7B5E" w:rsidP="0061575D">
            <w:r w:rsidRPr="009F36DC">
              <w:t>Fernando Rodrigues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Data</w:t>
            </w:r>
          </w:p>
        </w:tc>
        <w:tc>
          <w:tcPr>
            <w:tcW w:w="5656" w:type="dxa"/>
          </w:tcPr>
          <w:p w:rsidR="005F7B5E" w:rsidRPr="009F36DC" w:rsidRDefault="005F7B5E" w:rsidP="0061575D">
            <w:r w:rsidRPr="009F36DC">
              <w:t>sábado, 20 de abril de 2019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principal</w:t>
            </w:r>
          </w:p>
        </w:tc>
        <w:tc>
          <w:tcPr>
            <w:tcW w:w="5656" w:type="dxa"/>
          </w:tcPr>
          <w:p w:rsidR="005F7B5E" w:rsidRDefault="005F7B5E" w:rsidP="00F77960">
            <w:pPr>
              <w:numPr>
                <w:ilvl w:val="0"/>
                <w:numId w:val="38"/>
              </w:numPr>
            </w:pPr>
            <w:r>
              <w:t>o sistema possibilita a visualização das mensagens trocadas entre usuários do sistema;</w:t>
            </w:r>
          </w:p>
          <w:p w:rsidR="005F7B5E" w:rsidRPr="009F36DC" w:rsidRDefault="005F7B5E" w:rsidP="00F77960">
            <w:pPr>
              <w:numPr>
                <w:ilvl w:val="0"/>
                <w:numId w:val="38"/>
              </w:numPr>
            </w:pPr>
            <w:r>
              <w:t>o ator poderá se comunicar via chat;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Fluxo alternativo/</w:t>
            </w:r>
            <w:proofErr w:type="spellStart"/>
            <w:r w:rsidRPr="009F36DC">
              <w:t>excessão</w:t>
            </w:r>
            <w:proofErr w:type="spellEnd"/>
          </w:p>
        </w:tc>
        <w:tc>
          <w:tcPr>
            <w:tcW w:w="5656" w:type="dxa"/>
          </w:tcPr>
          <w:p w:rsidR="005F7B5E" w:rsidRDefault="005F7B5E" w:rsidP="0061575D">
            <w:r>
              <w:t>A2.1) o sistema apresenta a tela do caso de uso;</w:t>
            </w:r>
          </w:p>
          <w:p w:rsidR="005F7B5E" w:rsidRDefault="005F7B5E" w:rsidP="0061575D">
            <w:r>
              <w:t>A2.2) o ator informa os dados da tela e confirma;</w:t>
            </w:r>
          </w:p>
          <w:p w:rsidR="005F7B5E" w:rsidRPr="009F36DC" w:rsidRDefault="005F7B5E" w:rsidP="0061575D">
            <w:r>
              <w:t>A2.3) o sistema transmite os dados da tela aos demais usuários do sistema;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proofErr w:type="spellStart"/>
            <w:r w:rsidRPr="009F36DC">
              <w:t>Requsitos</w:t>
            </w:r>
            <w:proofErr w:type="spellEnd"/>
            <w:r w:rsidRPr="009F36DC">
              <w:t xml:space="preserve"> não funcionais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Regras de negócio</w:t>
            </w:r>
          </w:p>
        </w:tc>
        <w:tc>
          <w:tcPr>
            <w:tcW w:w="5656" w:type="dxa"/>
          </w:tcPr>
          <w:p w:rsidR="005F7B5E" w:rsidRPr="009F36DC" w:rsidRDefault="005F7B5E" w:rsidP="0061575D"/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 w:rsidRPr="009F36DC">
              <w:t>Observações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t>O ator poderá comunicar-se via chat se for assinante/inscrito na aplicação;</w:t>
            </w:r>
          </w:p>
        </w:tc>
      </w:tr>
      <w:tr w:rsidR="005F7B5E" w:rsidTr="0061575D">
        <w:tc>
          <w:tcPr>
            <w:tcW w:w="2988" w:type="dxa"/>
          </w:tcPr>
          <w:p w:rsidR="005F7B5E" w:rsidRPr="009F36DC" w:rsidRDefault="005F7B5E" w:rsidP="0061575D">
            <w:r>
              <w:t>Protótipo</w:t>
            </w:r>
          </w:p>
        </w:tc>
        <w:tc>
          <w:tcPr>
            <w:tcW w:w="5656" w:type="dxa"/>
          </w:tcPr>
          <w:p w:rsidR="005F7B5E" w:rsidRPr="009F36DC" w:rsidRDefault="005F7B5E" w:rsidP="0061575D">
            <w:r>
              <w:fldChar w:fldCharType="begin"/>
            </w:r>
            <w:r>
              <w:instrText xml:space="preserve"> REF _Ref6877660 \h </w:instrText>
            </w:r>
            <w:r>
              <w:fldChar w:fldCharType="separate"/>
            </w:r>
            <w:r w:rsidRPr="00216184">
              <w:rPr>
                <w:sz w:val="16"/>
                <w:szCs w:val="16"/>
              </w:rPr>
              <w:t xml:space="preserve">Ilustração </w:t>
            </w:r>
            <w:r>
              <w:rPr>
                <w:noProof/>
                <w:sz w:val="16"/>
                <w:szCs w:val="16"/>
              </w:rPr>
              <w:t>15</w:t>
            </w:r>
            <w:r w:rsidRPr="00216184">
              <w:rPr>
                <w:sz w:val="16"/>
                <w:szCs w:val="16"/>
              </w:rPr>
              <w:t xml:space="preserve"> - Item/transmissão (</w:t>
            </w:r>
            <w:r>
              <w:rPr>
                <w:sz w:val="16"/>
                <w:szCs w:val="16"/>
              </w:rPr>
              <w:t xml:space="preserve">exibir </w:t>
            </w:r>
            <w:r w:rsidRPr="00216184">
              <w:rPr>
                <w:sz w:val="16"/>
                <w:szCs w:val="16"/>
              </w:rPr>
              <w:t>detalhe)</w:t>
            </w:r>
            <w:r>
              <w:fldChar w:fldCharType="end"/>
            </w:r>
          </w:p>
        </w:tc>
      </w:tr>
    </w:tbl>
    <w:p w:rsidR="005F7B5E" w:rsidRPr="00452071" w:rsidRDefault="005F7B5E" w:rsidP="00F77960"/>
    <w:p w:rsidR="005F7B5E" w:rsidRPr="00F77960" w:rsidRDefault="005F7B5E" w:rsidP="00F77960"/>
    <w:p w:rsidR="005F7B5E" w:rsidRPr="000A7C51" w:rsidRDefault="005F7B5E" w:rsidP="00421704">
      <w:pPr>
        <w:pStyle w:val="Ttulo2"/>
        <w:rPr>
          <w:b w:val="0"/>
        </w:rPr>
      </w:pPr>
      <w:bookmarkStart w:id="46" w:name="_Toc6878867"/>
      <w:r w:rsidRPr="000A7C51">
        <w:rPr>
          <w:b w:val="0"/>
        </w:rPr>
        <w:t>Consultas e relatórios do módulo de loja de transmissão</w:t>
      </w:r>
      <w:bookmarkEnd w:id="46"/>
    </w:p>
    <w:p w:rsidR="005F7B5E" w:rsidRPr="000A7C51" w:rsidRDefault="005F7B5E" w:rsidP="00421704">
      <w:pPr>
        <w:rPr>
          <w:rFonts w:ascii="Arial" w:hAnsi="Arial" w:cs="Arial"/>
        </w:rPr>
      </w:pPr>
    </w:p>
    <w:p w:rsidR="005F7B5E" w:rsidRPr="000A7C51" w:rsidRDefault="005F7B5E" w:rsidP="00421704">
      <w:pPr>
        <w:pStyle w:val="Ttulo1"/>
        <w:numPr>
          <w:ilvl w:val="0"/>
          <w:numId w:val="11"/>
        </w:numPr>
        <w:rPr>
          <w:rFonts w:ascii="Arial" w:hAnsi="Arial" w:cs="Arial"/>
        </w:rPr>
      </w:pPr>
      <w:bookmarkStart w:id="47" w:name="_Toc6878868"/>
      <w:r w:rsidRPr="000A7C51">
        <w:rPr>
          <w:rFonts w:ascii="Arial" w:hAnsi="Arial" w:cs="Arial"/>
        </w:rPr>
        <w:t>Casos de uso do módulo de pagamento (</w:t>
      </w:r>
      <w:proofErr w:type="spellStart"/>
      <w:r w:rsidRPr="000A7C51">
        <w:rPr>
          <w:rFonts w:ascii="Arial" w:hAnsi="Arial" w:cs="Arial"/>
        </w:rPr>
        <w:t>billing</w:t>
      </w:r>
      <w:proofErr w:type="spellEnd"/>
      <w:r w:rsidRPr="000A7C51">
        <w:rPr>
          <w:rFonts w:ascii="Arial" w:hAnsi="Arial" w:cs="Arial"/>
        </w:rPr>
        <w:t>)</w:t>
      </w:r>
      <w:bookmarkEnd w:id="47"/>
    </w:p>
    <w:p w:rsidR="005F7B5E" w:rsidRPr="000A7C51" w:rsidRDefault="005F7B5E" w:rsidP="00421704">
      <w:pPr>
        <w:rPr>
          <w:rFonts w:ascii="Arial" w:hAnsi="Arial" w:cs="Arial"/>
        </w:rPr>
      </w:pPr>
    </w:p>
    <w:p w:rsidR="005F7B5E" w:rsidRPr="000A7C51" w:rsidRDefault="005F7B5E" w:rsidP="00421704">
      <w:pPr>
        <w:pStyle w:val="Ttulo2"/>
        <w:rPr>
          <w:b w:val="0"/>
        </w:rPr>
      </w:pPr>
      <w:bookmarkStart w:id="48" w:name="_Toc6878869"/>
      <w:r w:rsidRPr="000A7C51">
        <w:rPr>
          <w:b w:val="0"/>
        </w:rPr>
        <w:t>Listar pagamento (manter pagamento)</w:t>
      </w:r>
      <w:bookmarkEnd w:id="48"/>
    </w:p>
    <w:p w:rsidR="005F7B5E" w:rsidRPr="000A7C51" w:rsidRDefault="005F7B5E" w:rsidP="00421704">
      <w:pPr>
        <w:pStyle w:val="Ttulo2"/>
        <w:rPr>
          <w:b w:val="0"/>
        </w:rPr>
      </w:pPr>
      <w:bookmarkStart w:id="49" w:name="_Ref6877113"/>
      <w:bookmarkStart w:id="50" w:name="_Toc6878870"/>
      <w:r w:rsidRPr="000A7C51">
        <w:rPr>
          <w:b w:val="0"/>
        </w:rPr>
        <w:t xml:space="preserve">Incluir </w:t>
      </w:r>
      <w:proofErr w:type="gramStart"/>
      <w:r w:rsidRPr="000A7C51">
        <w:rPr>
          <w:b w:val="0"/>
        </w:rPr>
        <w:t>pagamento(</w:t>
      </w:r>
      <w:proofErr w:type="gramEnd"/>
      <w:r w:rsidRPr="000A7C51">
        <w:rPr>
          <w:b w:val="0"/>
        </w:rPr>
        <w:t>manter pagamento)</w:t>
      </w:r>
      <w:bookmarkEnd w:id="49"/>
      <w:bookmarkEnd w:id="50"/>
    </w:p>
    <w:p w:rsidR="005F7B5E" w:rsidRPr="000A7C51" w:rsidRDefault="005F7B5E" w:rsidP="00421704">
      <w:pPr>
        <w:pStyle w:val="Ttulo2"/>
        <w:rPr>
          <w:b w:val="0"/>
        </w:rPr>
      </w:pPr>
      <w:bookmarkStart w:id="51" w:name="_Toc6878871"/>
      <w:r w:rsidRPr="000A7C51">
        <w:rPr>
          <w:b w:val="0"/>
        </w:rPr>
        <w:t>Alterar pagamento (manter pagamento)</w:t>
      </w:r>
      <w:bookmarkEnd w:id="51"/>
    </w:p>
    <w:p w:rsidR="005F7B5E" w:rsidRPr="000A7C51" w:rsidRDefault="005F7B5E" w:rsidP="00421704">
      <w:pPr>
        <w:pStyle w:val="Ttulo2"/>
        <w:rPr>
          <w:b w:val="0"/>
        </w:rPr>
      </w:pPr>
      <w:bookmarkStart w:id="52" w:name="_Toc6878872"/>
      <w:r w:rsidRPr="000A7C51">
        <w:rPr>
          <w:b w:val="0"/>
        </w:rPr>
        <w:t>Excluir pagamento (manter pagamento)</w:t>
      </w:r>
      <w:bookmarkEnd w:id="52"/>
    </w:p>
    <w:p w:rsidR="005F7B5E" w:rsidRPr="000A7C51" w:rsidRDefault="005F7B5E" w:rsidP="00421704">
      <w:pPr>
        <w:pStyle w:val="Ttulo2"/>
        <w:rPr>
          <w:b w:val="0"/>
        </w:rPr>
      </w:pPr>
      <w:bookmarkStart w:id="53" w:name="_Toc6878873"/>
      <w:r w:rsidRPr="000A7C51">
        <w:rPr>
          <w:b w:val="0"/>
        </w:rPr>
        <w:t>Consultas e relatórios do módulo de pagamento</w:t>
      </w:r>
      <w:bookmarkEnd w:id="53"/>
    </w:p>
    <w:p w:rsidR="005F7B5E" w:rsidRPr="00E5334C" w:rsidRDefault="005F7B5E" w:rsidP="00E5334C"/>
    <w:p w:rsidR="005F7B5E" w:rsidRPr="009B14DA" w:rsidRDefault="005F7B5E" w:rsidP="009B14DA"/>
    <w:p w:rsidR="005F7B5E" w:rsidRDefault="005F7B5E" w:rsidP="00B01678">
      <w:pPr>
        <w:pStyle w:val="Ttulo1"/>
        <w:numPr>
          <w:ilvl w:val="0"/>
          <w:numId w:val="11"/>
        </w:numPr>
      </w:pPr>
      <w:bookmarkStart w:id="54" w:name="_Toc6878874"/>
      <w:r w:rsidRPr="00B01678">
        <w:t>Casos de teste</w:t>
      </w:r>
      <w:bookmarkEnd w:id="54"/>
    </w:p>
    <w:p w:rsidR="005F7B5E" w:rsidRDefault="005F7B5E" w:rsidP="00B01678">
      <w:pPr>
        <w:pStyle w:val="Ttulo1"/>
        <w:numPr>
          <w:ilvl w:val="0"/>
          <w:numId w:val="11"/>
        </w:numPr>
      </w:pPr>
      <w:bookmarkStart w:id="55" w:name="_Toc6878875"/>
      <w:r w:rsidRPr="00B01678">
        <w:t>Histórias de usuário</w:t>
      </w:r>
      <w:bookmarkEnd w:id="55"/>
    </w:p>
    <w:p w:rsidR="005F7B5E" w:rsidRDefault="005F7B5E" w:rsidP="0014260E">
      <w:pPr>
        <w:pStyle w:val="Ttulo1"/>
        <w:numPr>
          <w:ilvl w:val="0"/>
          <w:numId w:val="11"/>
        </w:numPr>
      </w:pPr>
      <w:r>
        <w:br w:type="page"/>
      </w:r>
      <w:bookmarkStart w:id="56" w:name="_Toc6878876"/>
      <w:r w:rsidRPr="00B01678">
        <w:lastRenderedPageBreak/>
        <w:t>Protótipo de telas</w:t>
      </w:r>
      <w:bookmarkEnd w:id="56"/>
    </w:p>
    <w:p w:rsidR="005F7B5E" w:rsidRDefault="005F7B5E" w:rsidP="00DB2F97"/>
    <w:p w:rsidR="005F7B5E" w:rsidRDefault="005F7B5E" w:rsidP="00DB2F97"/>
    <w:p w:rsidR="005F7B5E" w:rsidRDefault="005F7B5E" w:rsidP="00DB2F97"/>
    <w:p w:rsidR="005F7B5E" w:rsidRDefault="005B6DAE" w:rsidP="00DB2F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8pt;height:244.8pt">
            <v:imagedata r:id="rId7" o:title=""/>
          </v:shape>
        </w:pict>
      </w:r>
    </w:p>
    <w:p w:rsidR="005F7B5E" w:rsidRPr="00DB2F97" w:rsidRDefault="005F7B5E" w:rsidP="00DB2F97">
      <w:pPr>
        <w:pStyle w:val="Legenda"/>
        <w:jc w:val="center"/>
        <w:rPr>
          <w:sz w:val="16"/>
          <w:szCs w:val="16"/>
        </w:rPr>
      </w:pPr>
      <w:bookmarkStart w:id="57" w:name="_Ref6679674"/>
      <w:bookmarkStart w:id="58" w:name="_Ref6679778"/>
      <w:bookmarkStart w:id="59" w:name="_Toc6878992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Organização(listar)</w:t>
      </w:r>
      <w:bookmarkEnd w:id="57"/>
      <w:bookmarkEnd w:id="58"/>
      <w:bookmarkEnd w:id="59"/>
    </w:p>
    <w:p w:rsidR="005F7B5E" w:rsidRDefault="005F7B5E" w:rsidP="00DB2F97"/>
    <w:p w:rsidR="005F7B5E" w:rsidRDefault="005F7B5E" w:rsidP="00DB2F97"/>
    <w:p w:rsidR="005F7B5E" w:rsidRDefault="005F7B5E" w:rsidP="00DB2F97"/>
    <w:p w:rsidR="005F7B5E" w:rsidRDefault="005B6DAE" w:rsidP="00DB2F97">
      <w:pPr>
        <w:keepNext/>
      </w:pPr>
      <w:r>
        <w:pict>
          <v:shape id="_x0000_i1026" type="#_x0000_t75" style="width:419.8pt;height:244.8pt">
            <v:imagedata r:id="rId8" o:title=""/>
          </v:shape>
        </w:pict>
      </w:r>
    </w:p>
    <w:p w:rsidR="005F7B5E" w:rsidRPr="00DB2F97" w:rsidRDefault="005F7B5E" w:rsidP="00DB2F97">
      <w:pPr>
        <w:pStyle w:val="Legenda"/>
        <w:jc w:val="center"/>
        <w:rPr>
          <w:sz w:val="16"/>
          <w:szCs w:val="16"/>
        </w:rPr>
      </w:pPr>
      <w:bookmarkStart w:id="60" w:name="_Ref6679727"/>
      <w:bookmarkStart w:id="61" w:name="_Ref6679755"/>
      <w:bookmarkStart w:id="62" w:name="_Toc6878993"/>
      <w:r w:rsidRPr="00DB2F97">
        <w:rPr>
          <w:sz w:val="16"/>
          <w:szCs w:val="16"/>
        </w:rPr>
        <w:t xml:space="preserve">Ilustração </w:t>
      </w:r>
      <w:r w:rsidRPr="00DB2F97">
        <w:rPr>
          <w:sz w:val="16"/>
          <w:szCs w:val="16"/>
        </w:rPr>
        <w:fldChar w:fldCharType="begin"/>
      </w:r>
      <w:r w:rsidRPr="00DB2F97">
        <w:rPr>
          <w:sz w:val="16"/>
          <w:szCs w:val="16"/>
        </w:rPr>
        <w:instrText xml:space="preserve"> SEQ Ilustração \* ARABIC </w:instrText>
      </w:r>
      <w:r w:rsidRPr="00DB2F97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2</w:t>
      </w:r>
      <w:r w:rsidRPr="00DB2F97">
        <w:rPr>
          <w:sz w:val="16"/>
          <w:szCs w:val="16"/>
        </w:rPr>
        <w:fldChar w:fldCharType="end"/>
      </w:r>
      <w:r w:rsidRPr="00DB2F97">
        <w:rPr>
          <w:sz w:val="16"/>
          <w:szCs w:val="16"/>
        </w:rPr>
        <w:t xml:space="preserve"> - Organização (incluir/alterar)</w:t>
      </w:r>
      <w:bookmarkEnd w:id="60"/>
      <w:bookmarkEnd w:id="61"/>
      <w:bookmarkEnd w:id="62"/>
    </w:p>
    <w:p w:rsidR="005F7B5E" w:rsidRDefault="005F7B5E" w:rsidP="00DB2F97"/>
    <w:p w:rsidR="005F7B5E" w:rsidRDefault="005F7B5E" w:rsidP="00DB2F97"/>
    <w:p w:rsidR="005F7B5E" w:rsidRDefault="005B6DAE" w:rsidP="00C223B6">
      <w:pPr>
        <w:keepNext/>
      </w:pPr>
      <w:r>
        <w:lastRenderedPageBreak/>
        <w:pict>
          <v:shape id="_x0000_i1027" type="#_x0000_t75" style="width:419.8pt;height:244.8pt">
            <v:imagedata r:id="rId9" o:title=""/>
          </v:shape>
        </w:pict>
      </w:r>
    </w:p>
    <w:p w:rsidR="005F7B5E" w:rsidRPr="00C223B6" w:rsidRDefault="005F7B5E" w:rsidP="00C223B6">
      <w:pPr>
        <w:pStyle w:val="Legenda"/>
        <w:jc w:val="center"/>
        <w:rPr>
          <w:sz w:val="16"/>
          <w:szCs w:val="16"/>
        </w:rPr>
      </w:pPr>
      <w:bookmarkStart w:id="63" w:name="_Toc6878994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3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(listar)</w:t>
      </w:r>
      <w:bookmarkEnd w:id="63"/>
    </w:p>
    <w:p w:rsidR="005F7B5E" w:rsidRDefault="005F7B5E" w:rsidP="00DB2F97"/>
    <w:p w:rsidR="005F7B5E" w:rsidRDefault="005B6DAE" w:rsidP="00C223B6">
      <w:pPr>
        <w:keepNext/>
      </w:pPr>
      <w:r>
        <w:pict>
          <v:shape id="_x0000_i1028" type="#_x0000_t75" style="width:419.8pt;height:244.8pt">
            <v:imagedata r:id="rId10" o:title=""/>
          </v:shape>
        </w:pict>
      </w:r>
    </w:p>
    <w:p w:rsidR="005F7B5E" w:rsidRPr="00C223B6" w:rsidRDefault="005F7B5E" w:rsidP="00C223B6">
      <w:pPr>
        <w:pStyle w:val="Legenda"/>
        <w:jc w:val="center"/>
        <w:rPr>
          <w:sz w:val="16"/>
          <w:szCs w:val="16"/>
        </w:rPr>
      </w:pPr>
      <w:bookmarkStart w:id="64" w:name="_Toc6878995"/>
      <w:r w:rsidRPr="00C223B6">
        <w:rPr>
          <w:sz w:val="16"/>
          <w:szCs w:val="16"/>
        </w:rPr>
        <w:t xml:space="preserve">Ilustração </w:t>
      </w:r>
      <w:r w:rsidRPr="00C223B6">
        <w:rPr>
          <w:sz w:val="16"/>
          <w:szCs w:val="16"/>
        </w:rPr>
        <w:fldChar w:fldCharType="begin"/>
      </w:r>
      <w:r w:rsidRPr="00C223B6">
        <w:rPr>
          <w:sz w:val="16"/>
          <w:szCs w:val="16"/>
        </w:rPr>
        <w:instrText xml:space="preserve"> SEQ Ilustração \* ARABIC </w:instrText>
      </w:r>
      <w:r w:rsidRPr="00C223B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4</w:t>
      </w:r>
      <w:r w:rsidRPr="00C223B6">
        <w:rPr>
          <w:sz w:val="16"/>
          <w:szCs w:val="16"/>
        </w:rPr>
        <w:fldChar w:fldCharType="end"/>
      </w:r>
      <w:r w:rsidRPr="00C223B6">
        <w:rPr>
          <w:sz w:val="16"/>
          <w:szCs w:val="16"/>
        </w:rPr>
        <w:t xml:space="preserve"> - Categoria (incluir/alterar)</w:t>
      </w:r>
      <w:bookmarkEnd w:id="64"/>
    </w:p>
    <w:p w:rsidR="005F7B5E" w:rsidRDefault="005F7B5E" w:rsidP="00DB2F97"/>
    <w:p w:rsidR="005F7B5E" w:rsidRPr="00DB2F97" w:rsidRDefault="005F7B5E" w:rsidP="00DB2F97"/>
    <w:p w:rsidR="005F7B5E" w:rsidRDefault="005F7B5E" w:rsidP="00AD291C"/>
    <w:p w:rsidR="005F7B5E" w:rsidRDefault="005B6DAE" w:rsidP="00AD291C">
      <w:pPr>
        <w:keepNext/>
      </w:pPr>
      <w:r>
        <w:lastRenderedPageBreak/>
        <w:pict>
          <v:shape id="_x0000_i1029" type="#_x0000_t75" style="width:419.8pt;height:244.8pt">
            <v:imagedata r:id="rId11" o:title=""/>
          </v:shape>
        </w:pict>
      </w:r>
    </w:p>
    <w:p w:rsidR="005F7B5E" w:rsidRPr="00AD291C" w:rsidRDefault="005F7B5E" w:rsidP="00AD291C">
      <w:pPr>
        <w:pStyle w:val="Legenda"/>
        <w:jc w:val="center"/>
        <w:rPr>
          <w:sz w:val="16"/>
          <w:szCs w:val="16"/>
        </w:rPr>
      </w:pPr>
      <w:bookmarkStart w:id="65" w:name="_Ref6679804"/>
      <w:bookmarkStart w:id="66" w:name="_Ref6679895"/>
      <w:bookmarkStart w:id="67" w:name="_Toc6878996"/>
      <w:r w:rsidRPr="00AD291C">
        <w:rPr>
          <w:sz w:val="16"/>
          <w:szCs w:val="16"/>
        </w:rPr>
        <w:t xml:space="preserve">Ilustração </w:t>
      </w:r>
      <w:r w:rsidRPr="00AD291C">
        <w:rPr>
          <w:sz w:val="16"/>
          <w:szCs w:val="16"/>
        </w:rPr>
        <w:fldChar w:fldCharType="begin"/>
      </w:r>
      <w:r w:rsidRPr="00AD291C">
        <w:rPr>
          <w:sz w:val="16"/>
          <w:szCs w:val="16"/>
        </w:rPr>
        <w:instrText xml:space="preserve"> SEQ Ilustração \* ARABIC </w:instrText>
      </w:r>
      <w:r w:rsidRPr="00AD291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5</w:t>
      </w:r>
      <w:r w:rsidRPr="00AD291C">
        <w:rPr>
          <w:sz w:val="16"/>
          <w:szCs w:val="16"/>
        </w:rPr>
        <w:fldChar w:fldCharType="end"/>
      </w:r>
      <w:r w:rsidRPr="00AD291C">
        <w:rPr>
          <w:sz w:val="16"/>
          <w:szCs w:val="16"/>
        </w:rPr>
        <w:t xml:space="preserve"> </w:t>
      </w:r>
      <w:proofErr w:type="gramStart"/>
      <w:r w:rsidRPr="00AD291C">
        <w:rPr>
          <w:sz w:val="16"/>
          <w:szCs w:val="16"/>
        </w:rPr>
        <w:t>-  Usuário</w:t>
      </w:r>
      <w:proofErr w:type="gramEnd"/>
      <w:r w:rsidRPr="00AD291C">
        <w:rPr>
          <w:sz w:val="16"/>
          <w:szCs w:val="16"/>
        </w:rPr>
        <w:t xml:space="preserve"> (listar)</w:t>
      </w:r>
      <w:bookmarkEnd w:id="65"/>
      <w:bookmarkEnd w:id="66"/>
      <w:bookmarkEnd w:id="67"/>
    </w:p>
    <w:p w:rsidR="005F7B5E" w:rsidRDefault="005F7B5E" w:rsidP="00AD291C"/>
    <w:p w:rsidR="005F7B5E" w:rsidRDefault="005F7B5E" w:rsidP="00AD291C"/>
    <w:p w:rsidR="005F7B5E" w:rsidRDefault="005B6DAE" w:rsidP="00B0142C">
      <w:pPr>
        <w:keepNext/>
      </w:pPr>
      <w:r>
        <w:pict>
          <v:shape id="_x0000_i1030" type="#_x0000_t75" style="width:419.8pt;height:244.8pt">
            <v:imagedata r:id="rId12" o:title=""/>
          </v:shape>
        </w:pict>
      </w:r>
    </w:p>
    <w:p w:rsidR="005F7B5E" w:rsidRDefault="005F7B5E" w:rsidP="00B0142C">
      <w:pPr>
        <w:pStyle w:val="Legenda"/>
        <w:jc w:val="center"/>
        <w:rPr>
          <w:sz w:val="16"/>
          <w:szCs w:val="16"/>
        </w:rPr>
      </w:pPr>
      <w:bookmarkStart w:id="68" w:name="_Ref6679837"/>
      <w:bookmarkStart w:id="69" w:name="_Ref6679865"/>
      <w:bookmarkStart w:id="70" w:name="_Toc6878997"/>
      <w:r w:rsidRPr="00B0142C">
        <w:rPr>
          <w:sz w:val="16"/>
          <w:szCs w:val="16"/>
        </w:rPr>
        <w:t xml:space="preserve">Ilustração </w:t>
      </w:r>
      <w:r w:rsidRPr="00B0142C">
        <w:rPr>
          <w:sz w:val="16"/>
          <w:szCs w:val="16"/>
        </w:rPr>
        <w:fldChar w:fldCharType="begin"/>
      </w:r>
      <w:r w:rsidRPr="00B0142C">
        <w:rPr>
          <w:sz w:val="16"/>
          <w:szCs w:val="16"/>
        </w:rPr>
        <w:instrText xml:space="preserve"> SEQ Ilustração \* ARABIC </w:instrText>
      </w:r>
      <w:r w:rsidRPr="00B0142C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6</w:t>
      </w:r>
      <w:r w:rsidRPr="00B0142C">
        <w:rPr>
          <w:sz w:val="16"/>
          <w:szCs w:val="16"/>
        </w:rPr>
        <w:fldChar w:fldCharType="end"/>
      </w:r>
      <w:r w:rsidRPr="00B0142C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B0142C">
        <w:rPr>
          <w:sz w:val="16"/>
          <w:szCs w:val="16"/>
        </w:rPr>
        <w:t xml:space="preserve"> Usuário</w:t>
      </w:r>
      <w:r>
        <w:rPr>
          <w:sz w:val="16"/>
          <w:szCs w:val="16"/>
        </w:rPr>
        <w:t xml:space="preserve"> (</w:t>
      </w:r>
      <w:r w:rsidRPr="00B0142C">
        <w:rPr>
          <w:sz w:val="16"/>
          <w:szCs w:val="16"/>
        </w:rPr>
        <w:t>incluir/alterar</w:t>
      </w:r>
      <w:r>
        <w:rPr>
          <w:sz w:val="16"/>
          <w:szCs w:val="16"/>
        </w:rPr>
        <w:t>)</w:t>
      </w:r>
      <w:bookmarkEnd w:id="68"/>
      <w:bookmarkEnd w:id="69"/>
      <w:bookmarkEnd w:id="70"/>
    </w:p>
    <w:p w:rsidR="005F7B5E" w:rsidRDefault="005F7B5E" w:rsidP="00055233"/>
    <w:p w:rsidR="005F7B5E" w:rsidRDefault="005B6DAE" w:rsidP="00055233">
      <w:pPr>
        <w:keepNext/>
      </w:pPr>
      <w:r>
        <w:lastRenderedPageBreak/>
        <w:pict>
          <v:shape id="_x0000_i1031" type="#_x0000_t75" style="width:417.6pt;height:248.7pt">
            <v:imagedata r:id="rId13" o:title=""/>
          </v:shape>
        </w:pict>
      </w:r>
    </w:p>
    <w:p w:rsidR="005F7B5E" w:rsidRPr="00055233" w:rsidRDefault="005F7B5E" w:rsidP="00055233">
      <w:pPr>
        <w:pStyle w:val="Legenda"/>
        <w:jc w:val="center"/>
        <w:rPr>
          <w:sz w:val="16"/>
          <w:szCs w:val="16"/>
        </w:rPr>
      </w:pPr>
      <w:bookmarkStart w:id="71" w:name="_Toc6878998"/>
      <w:bookmarkStart w:id="72" w:name="_Ref6879909"/>
      <w:r w:rsidRPr="00055233">
        <w:rPr>
          <w:sz w:val="16"/>
          <w:szCs w:val="16"/>
        </w:rPr>
        <w:t xml:space="preserve">Ilustração </w:t>
      </w:r>
      <w:r w:rsidRPr="00055233">
        <w:rPr>
          <w:sz w:val="16"/>
          <w:szCs w:val="16"/>
        </w:rPr>
        <w:fldChar w:fldCharType="begin"/>
      </w:r>
      <w:r w:rsidRPr="00055233">
        <w:rPr>
          <w:sz w:val="16"/>
          <w:szCs w:val="16"/>
        </w:rPr>
        <w:instrText xml:space="preserve"> SEQ Ilustração \* ARABIC </w:instrText>
      </w:r>
      <w:r w:rsidRPr="00055233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7</w:t>
      </w:r>
      <w:r w:rsidRPr="00055233">
        <w:rPr>
          <w:sz w:val="16"/>
          <w:szCs w:val="16"/>
        </w:rPr>
        <w:fldChar w:fldCharType="end"/>
      </w:r>
      <w:r w:rsidRPr="00055233">
        <w:rPr>
          <w:sz w:val="16"/>
          <w:szCs w:val="16"/>
        </w:rPr>
        <w:t xml:space="preserve"> </w:t>
      </w:r>
      <w:proofErr w:type="gramStart"/>
      <w:r w:rsidRPr="00055233">
        <w:rPr>
          <w:sz w:val="16"/>
          <w:szCs w:val="16"/>
        </w:rPr>
        <w:t>-  Leiaute</w:t>
      </w:r>
      <w:proofErr w:type="gramEnd"/>
      <w:r w:rsidRPr="00055233">
        <w:rPr>
          <w:sz w:val="16"/>
          <w:szCs w:val="16"/>
        </w:rPr>
        <w:t xml:space="preserve"> e-mail enviado</w:t>
      </w:r>
      <w:bookmarkEnd w:id="71"/>
      <w:bookmarkEnd w:id="72"/>
    </w:p>
    <w:p w:rsidR="005F7B5E" w:rsidRDefault="005F7B5E" w:rsidP="00AD291C"/>
    <w:p w:rsidR="005F7B5E" w:rsidRDefault="005B6DAE" w:rsidP="0039387A">
      <w:pPr>
        <w:keepNext/>
      </w:pPr>
      <w:r>
        <w:pict>
          <v:shape id="_x0000_i1032" type="#_x0000_t75" style="width:419.8pt;height:244.8pt">
            <v:imagedata r:id="rId14" o:title=""/>
          </v:shape>
        </w:pict>
      </w:r>
    </w:p>
    <w:p w:rsidR="005F7B5E" w:rsidRPr="0039387A" w:rsidRDefault="005F7B5E" w:rsidP="0039387A">
      <w:pPr>
        <w:pStyle w:val="Legenda"/>
        <w:jc w:val="center"/>
        <w:rPr>
          <w:sz w:val="16"/>
          <w:szCs w:val="16"/>
        </w:rPr>
      </w:pPr>
      <w:bookmarkStart w:id="73" w:name="_Ref6679934"/>
      <w:bookmarkStart w:id="74" w:name="_Toc6878999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8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(login)</w:t>
      </w:r>
      <w:bookmarkEnd w:id="73"/>
      <w:bookmarkEnd w:id="74"/>
    </w:p>
    <w:p w:rsidR="005F7B5E" w:rsidRDefault="005F7B5E" w:rsidP="00AD291C"/>
    <w:p w:rsidR="005F7B5E" w:rsidRDefault="005B6DAE" w:rsidP="0039387A">
      <w:pPr>
        <w:keepNext/>
      </w:pPr>
      <w:r>
        <w:lastRenderedPageBreak/>
        <w:pict>
          <v:shape id="_x0000_i1033" type="#_x0000_t75" style="width:419.8pt;height:244.8pt">
            <v:imagedata r:id="rId15" o:title=""/>
          </v:shape>
        </w:pict>
      </w:r>
    </w:p>
    <w:p w:rsidR="005F7B5E" w:rsidRPr="0039387A" w:rsidRDefault="005F7B5E" w:rsidP="0039387A">
      <w:pPr>
        <w:pStyle w:val="Legenda"/>
        <w:jc w:val="center"/>
        <w:rPr>
          <w:sz w:val="16"/>
          <w:szCs w:val="16"/>
        </w:rPr>
      </w:pPr>
      <w:bookmarkStart w:id="75" w:name="_Ref6679953"/>
      <w:bookmarkStart w:id="76" w:name="_Toc6879000"/>
      <w:r w:rsidRPr="0039387A">
        <w:rPr>
          <w:sz w:val="16"/>
          <w:szCs w:val="16"/>
        </w:rPr>
        <w:t xml:space="preserve">Ilustração </w:t>
      </w:r>
      <w:r w:rsidRPr="0039387A">
        <w:rPr>
          <w:sz w:val="16"/>
          <w:szCs w:val="16"/>
        </w:rPr>
        <w:fldChar w:fldCharType="begin"/>
      </w:r>
      <w:r w:rsidRPr="0039387A">
        <w:rPr>
          <w:sz w:val="16"/>
          <w:szCs w:val="16"/>
        </w:rPr>
        <w:instrText xml:space="preserve"> SEQ Ilustração \* ARABIC </w:instrText>
      </w:r>
      <w:r w:rsidRPr="0039387A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9</w:t>
      </w:r>
      <w:r w:rsidRPr="0039387A">
        <w:rPr>
          <w:sz w:val="16"/>
          <w:szCs w:val="16"/>
        </w:rPr>
        <w:fldChar w:fldCharType="end"/>
      </w:r>
      <w:r w:rsidRPr="0039387A">
        <w:rPr>
          <w:sz w:val="16"/>
          <w:szCs w:val="16"/>
        </w:rPr>
        <w:t xml:space="preserve"> - Usuário (alterar senha)</w:t>
      </w:r>
      <w:bookmarkEnd w:id="75"/>
      <w:bookmarkEnd w:id="76"/>
    </w:p>
    <w:p w:rsidR="005F7B5E" w:rsidRDefault="005F7B5E" w:rsidP="00AD291C"/>
    <w:p w:rsidR="005F7B5E" w:rsidRDefault="005F7B5E" w:rsidP="00AD291C"/>
    <w:p w:rsidR="005F7B5E" w:rsidRDefault="005B6DAE" w:rsidP="00216184">
      <w:pPr>
        <w:keepNext/>
      </w:pPr>
      <w:r>
        <w:pict>
          <v:shape id="_x0000_i1034" type="#_x0000_t75" style="width:419.8pt;height:244.8pt">
            <v:imagedata r:id="rId16" o:title=""/>
          </v:shape>
        </w:pict>
      </w:r>
    </w:p>
    <w:p w:rsidR="005F7B5E" w:rsidRPr="00216184" w:rsidRDefault="005F7B5E" w:rsidP="00216184">
      <w:pPr>
        <w:pStyle w:val="Legenda"/>
        <w:jc w:val="center"/>
        <w:rPr>
          <w:sz w:val="16"/>
          <w:szCs w:val="16"/>
        </w:rPr>
      </w:pPr>
      <w:bookmarkStart w:id="77" w:name="_Toc6879001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10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(listar)</w:t>
      </w:r>
      <w:bookmarkEnd w:id="77"/>
    </w:p>
    <w:p w:rsidR="005F7B5E" w:rsidRDefault="005B6DAE" w:rsidP="00216184">
      <w:pPr>
        <w:keepNext/>
      </w:pPr>
      <w:r>
        <w:lastRenderedPageBreak/>
        <w:pict>
          <v:shape id="_x0000_i1035" type="#_x0000_t75" style="width:419.8pt;height:244.8pt">
            <v:imagedata r:id="rId17" o:title=""/>
          </v:shape>
        </w:pict>
      </w:r>
    </w:p>
    <w:p w:rsidR="005F7B5E" w:rsidRPr="00216184" w:rsidRDefault="005F7B5E" w:rsidP="00216184">
      <w:pPr>
        <w:pStyle w:val="Legenda"/>
        <w:jc w:val="center"/>
        <w:rPr>
          <w:sz w:val="16"/>
          <w:szCs w:val="16"/>
        </w:rPr>
      </w:pPr>
      <w:bookmarkStart w:id="78" w:name="_Toc6879002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11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(incluir/alterar)</w:t>
      </w:r>
      <w:bookmarkEnd w:id="78"/>
    </w:p>
    <w:p w:rsidR="005F7B5E" w:rsidRDefault="005F7B5E" w:rsidP="00AD291C"/>
    <w:p w:rsidR="005F7B5E" w:rsidRDefault="005F7B5E" w:rsidP="00AD291C"/>
    <w:p w:rsidR="005F7B5E" w:rsidRDefault="005F7B5E" w:rsidP="00AD291C"/>
    <w:p w:rsidR="005F7B5E" w:rsidRDefault="005B6DAE" w:rsidP="00482436">
      <w:pPr>
        <w:keepNext/>
      </w:pPr>
      <w:r>
        <w:pict>
          <v:shape id="_x0000_i1036" type="#_x0000_t75" style="width:419.8pt;height:244.8pt">
            <v:imagedata r:id="rId18" o:title=""/>
          </v:shape>
        </w:pict>
      </w:r>
    </w:p>
    <w:p w:rsidR="005F7B5E" w:rsidRPr="00482436" w:rsidRDefault="005F7B5E" w:rsidP="00482436">
      <w:pPr>
        <w:pStyle w:val="Legenda"/>
        <w:jc w:val="center"/>
        <w:rPr>
          <w:sz w:val="16"/>
          <w:szCs w:val="16"/>
        </w:rPr>
      </w:pPr>
      <w:bookmarkStart w:id="79" w:name="_Toc6879003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12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(listar)</w:t>
      </w:r>
      <w:bookmarkEnd w:id="79"/>
    </w:p>
    <w:p w:rsidR="005F7B5E" w:rsidRDefault="005F7B5E" w:rsidP="00AD291C"/>
    <w:p w:rsidR="005F7B5E" w:rsidRDefault="005B6DAE" w:rsidP="00482436">
      <w:pPr>
        <w:keepNext/>
      </w:pPr>
      <w:r>
        <w:lastRenderedPageBreak/>
        <w:pict>
          <v:shape id="_x0000_i1037" type="#_x0000_t75" style="width:419.8pt;height:244.8pt">
            <v:imagedata r:id="rId19" o:title=""/>
          </v:shape>
        </w:pict>
      </w:r>
    </w:p>
    <w:p w:rsidR="005F7B5E" w:rsidRPr="00482436" w:rsidRDefault="005F7B5E" w:rsidP="00482436">
      <w:pPr>
        <w:pStyle w:val="Legenda"/>
        <w:jc w:val="center"/>
        <w:rPr>
          <w:sz w:val="16"/>
          <w:szCs w:val="16"/>
        </w:rPr>
      </w:pPr>
      <w:bookmarkStart w:id="80" w:name="_Toc6879004"/>
      <w:r w:rsidRPr="00482436">
        <w:rPr>
          <w:sz w:val="16"/>
          <w:szCs w:val="16"/>
        </w:rPr>
        <w:t xml:space="preserve">Ilustração </w:t>
      </w:r>
      <w:r w:rsidRPr="00482436">
        <w:rPr>
          <w:sz w:val="16"/>
          <w:szCs w:val="16"/>
        </w:rPr>
        <w:fldChar w:fldCharType="begin"/>
      </w:r>
      <w:r w:rsidRPr="00482436">
        <w:rPr>
          <w:sz w:val="16"/>
          <w:szCs w:val="16"/>
        </w:rPr>
        <w:instrText xml:space="preserve"> SEQ Ilustração \* ARABIC </w:instrText>
      </w:r>
      <w:r w:rsidRPr="00482436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13</w:t>
      </w:r>
      <w:r w:rsidRPr="00482436">
        <w:rPr>
          <w:sz w:val="16"/>
          <w:szCs w:val="16"/>
        </w:rPr>
        <w:fldChar w:fldCharType="end"/>
      </w:r>
      <w:r w:rsidRPr="00482436">
        <w:rPr>
          <w:sz w:val="16"/>
          <w:szCs w:val="16"/>
        </w:rPr>
        <w:t xml:space="preserve"> - Preço de item (incluir/alterar)</w:t>
      </w:r>
      <w:bookmarkEnd w:id="80"/>
    </w:p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AD291C"/>
    <w:p w:rsidR="005F7B5E" w:rsidRDefault="005B6DAE" w:rsidP="00216184">
      <w:pPr>
        <w:keepNext/>
      </w:pPr>
      <w:r>
        <w:pict>
          <v:shape id="_x0000_i1038" type="#_x0000_t75" style="width:419.8pt;height:244.8pt">
            <v:imagedata r:id="rId20" o:title=""/>
          </v:shape>
        </w:pict>
      </w:r>
    </w:p>
    <w:p w:rsidR="005F7B5E" w:rsidRPr="00216184" w:rsidRDefault="005F7B5E" w:rsidP="00216184">
      <w:pPr>
        <w:pStyle w:val="Legenda"/>
        <w:jc w:val="center"/>
        <w:rPr>
          <w:sz w:val="16"/>
          <w:szCs w:val="16"/>
        </w:rPr>
      </w:pPr>
      <w:bookmarkStart w:id="81" w:name="_Toc6879005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14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>exibir</w:t>
      </w:r>
      <w:r w:rsidRPr="00216184">
        <w:rPr>
          <w:sz w:val="16"/>
          <w:szCs w:val="16"/>
        </w:rPr>
        <w:t>)</w:t>
      </w:r>
      <w:bookmarkEnd w:id="81"/>
    </w:p>
    <w:p w:rsidR="005F7B5E" w:rsidRDefault="005F7B5E" w:rsidP="00AD291C"/>
    <w:p w:rsidR="005F7B5E" w:rsidRDefault="005B6DAE" w:rsidP="00216184">
      <w:pPr>
        <w:keepNext/>
      </w:pPr>
      <w:r>
        <w:lastRenderedPageBreak/>
        <w:pict>
          <v:shape id="_x0000_i1039" type="#_x0000_t75" style="width:419.8pt;height:244.8pt">
            <v:imagedata r:id="rId21" o:title=""/>
          </v:shape>
        </w:pict>
      </w:r>
    </w:p>
    <w:p w:rsidR="005F7B5E" w:rsidRPr="00216184" w:rsidRDefault="005F7B5E" w:rsidP="00216184">
      <w:pPr>
        <w:pStyle w:val="Legenda"/>
        <w:jc w:val="center"/>
        <w:rPr>
          <w:sz w:val="16"/>
          <w:szCs w:val="16"/>
        </w:rPr>
      </w:pPr>
      <w:bookmarkStart w:id="82" w:name="_Ref6876397"/>
      <w:bookmarkStart w:id="83" w:name="_Ref6877660"/>
      <w:bookmarkStart w:id="84" w:name="_Toc6879006"/>
      <w:r w:rsidRPr="00216184">
        <w:rPr>
          <w:sz w:val="16"/>
          <w:szCs w:val="16"/>
        </w:rPr>
        <w:t xml:space="preserve">Ilustração </w:t>
      </w:r>
      <w:r w:rsidRPr="00216184">
        <w:rPr>
          <w:sz w:val="16"/>
          <w:szCs w:val="16"/>
        </w:rPr>
        <w:fldChar w:fldCharType="begin"/>
      </w:r>
      <w:r w:rsidRPr="00216184">
        <w:rPr>
          <w:sz w:val="16"/>
          <w:szCs w:val="16"/>
        </w:rPr>
        <w:instrText xml:space="preserve"> SEQ Ilustração \* ARABIC </w:instrText>
      </w:r>
      <w:r w:rsidRPr="00216184"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15</w:t>
      </w:r>
      <w:r w:rsidRPr="00216184">
        <w:rPr>
          <w:sz w:val="16"/>
          <w:szCs w:val="16"/>
        </w:rPr>
        <w:fldChar w:fldCharType="end"/>
      </w:r>
      <w:r w:rsidRPr="00216184">
        <w:rPr>
          <w:sz w:val="16"/>
          <w:szCs w:val="16"/>
        </w:rPr>
        <w:t xml:space="preserve"> - Item/transmissão (</w:t>
      </w:r>
      <w:r>
        <w:rPr>
          <w:sz w:val="16"/>
          <w:szCs w:val="16"/>
        </w:rPr>
        <w:t xml:space="preserve">exibir </w:t>
      </w:r>
      <w:r w:rsidRPr="00216184">
        <w:rPr>
          <w:sz w:val="16"/>
          <w:szCs w:val="16"/>
        </w:rPr>
        <w:t>detalhe)</w:t>
      </w:r>
      <w:bookmarkEnd w:id="82"/>
      <w:bookmarkEnd w:id="83"/>
      <w:bookmarkEnd w:id="84"/>
    </w:p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AD291C"/>
    <w:p w:rsidR="005F7B5E" w:rsidRDefault="005F7B5E" w:rsidP="00AD291C"/>
    <w:p w:rsidR="005F7B5E" w:rsidRPr="00AD291C" w:rsidRDefault="005F7B5E" w:rsidP="00AD291C"/>
    <w:p w:rsidR="005F7B5E" w:rsidRDefault="005F7B5E" w:rsidP="0014260E">
      <w:pPr>
        <w:pStyle w:val="Ttulo1"/>
        <w:numPr>
          <w:ilvl w:val="0"/>
          <w:numId w:val="11"/>
        </w:numPr>
      </w:pPr>
      <w:r w:rsidRPr="00B0142C">
        <w:br w:type="page"/>
      </w:r>
      <w:bookmarkStart w:id="85" w:name="_Toc6878877"/>
      <w:r>
        <w:lastRenderedPageBreak/>
        <w:t>Diagramas de caso de uso</w:t>
      </w:r>
      <w:bookmarkEnd w:id="85"/>
    </w:p>
    <w:p w:rsidR="005F7B5E" w:rsidRPr="00013EC6" w:rsidRDefault="005F7B5E" w:rsidP="00013E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5F7B5E" w:rsidRPr="00013EC6" w:rsidTr="00246B0A">
        <w:tc>
          <w:tcPr>
            <w:tcW w:w="8644" w:type="dxa"/>
          </w:tcPr>
          <w:p w:rsidR="005F7B5E" w:rsidRPr="00246B0A" w:rsidRDefault="005F7B5E" w:rsidP="00013EC6">
            <w:pPr>
              <w:rPr>
                <w:b/>
              </w:rPr>
            </w:pPr>
            <w:proofErr w:type="spellStart"/>
            <w:r w:rsidRPr="00246B0A">
              <w:rPr>
                <w:b/>
              </w:rPr>
              <w:t>Backoffice</w:t>
            </w:r>
            <w:proofErr w:type="spellEnd"/>
          </w:p>
        </w:tc>
      </w:tr>
      <w:tr w:rsidR="005F7B5E" w:rsidTr="00246B0A">
        <w:tc>
          <w:tcPr>
            <w:tcW w:w="8644" w:type="dxa"/>
          </w:tcPr>
          <w:p w:rsidR="005F7B5E" w:rsidRPr="00246B0A" w:rsidRDefault="005B6DAE" w:rsidP="00013EC6">
            <w:r>
              <w:pict>
                <v:shape id="_x0000_i1040" type="#_x0000_t75" style="width:418.7pt;height:258.65pt">
                  <v:imagedata r:id="rId22" o:title=""/>
                </v:shape>
              </w:pict>
            </w:r>
          </w:p>
        </w:tc>
      </w:tr>
    </w:tbl>
    <w:p w:rsidR="005F7B5E" w:rsidRPr="00013EC6" w:rsidRDefault="005F7B5E" w:rsidP="00013EC6"/>
    <w:p w:rsidR="005F7B5E" w:rsidRDefault="005F7B5E" w:rsidP="0014260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5F7B5E" w:rsidTr="00246B0A">
        <w:tc>
          <w:tcPr>
            <w:tcW w:w="8644" w:type="dxa"/>
          </w:tcPr>
          <w:p w:rsidR="005F7B5E" w:rsidRPr="00246B0A" w:rsidRDefault="005F7B5E" w:rsidP="0014260E">
            <w:proofErr w:type="spellStart"/>
            <w:r w:rsidRPr="00246B0A">
              <w:t>Streamming</w:t>
            </w:r>
            <w:proofErr w:type="spellEnd"/>
            <w:r w:rsidRPr="00246B0A">
              <w:t xml:space="preserve"> </w:t>
            </w:r>
            <w:proofErr w:type="spellStart"/>
            <w:r w:rsidRPr="00246B0A">
              <w:t>Store</w:t>
            </w:r>
            <w:proofErr w:type="spellEnd"/>
          </w:p>
        </w:tc>
      </w:tr>
      <w:tr w:rsidR="005F7B5E" w:rsidTr="00246B0A">
        <w:tc>
          <w:tcPr>
            <w:tcW w:w="8644" w:type="dxa"/>
          </w:tcPr>
          <w:p w:rsidR="005F7B5E" w:rsidRPr="00246B0A" w:rsidRDefault="005B6DAE" w:rsidP="0014260E">
            <w:r>
              <w:pict>
                <v:shape id="_x0000_i1041" type="#_x0000_t75" style="width:421.5pt;height:227.65pt">
                  <v:imagedata r:id="rId23" o:title=""/>
                </v:shape>
              </w:pict>
            </w:r>
          </w:p>
        </w:tc>
      </w:tr>
    </w:tbl>
    <w:p w:rsidR="005F7B5E" w:rsidRDefault="005F7B5E" w:rsidP="0014260E"/>
    <w:p w:rsidR="005F7B5E" w:rsidRPr="0014260E" w:rsidRDefault="005F7B5E" w:rsidP="0014260E"/>
    <w:p w:rsidR="005F7B5E" w:rsidRPr="00B01678" w:rsidRDefault="005F7B5E" w:rsidP="00B01678">
      <w:pPr>
        <w:pStyle w:val="Ttulo1"/>
        <w:numPr>
          <w:ilvl w:val="0"/>
          <w:numId w:val="11"/>
        </w:numPr>
      </w:pPr>
      <w:bookmarkStart w:id="86" w:name="_Toc6878878"/>
      <w:r w:rsidRPr="00B01678">
        <w:t>Diagramas de atividade</w:t>
      </w:r>
      <w:bookmarkEnd w:id="86"/>
    </w:p>
    <w:p w:rsidR="005F7B5E" w:rsidRPr="00B01678" w:rsidRDefault="005F7B5E" w:rsidP="00B01678">
      <w:pPr>
        <w:pStyle w:val="Ttulo1"/>
        <w:numPr>
          <w:ilvl w:val="0"/>
          <w:numId w:val="11"/>
        </w:numPr>
      </w:pPr>
      <w:bookmarkStart w:id="87" w:name="_Toc6878879"/>
      <w:r w:rsidRPr="00B01678">
        <w:t>Diagrama de entidades e relacionamentos</w:t>
      </w:r>
      <w:bookmarkEnd w:id="87"/>
    </w:p>
    <w:p w:rsidR="005F7B5E" w:rsidRPr="00B01678" w:rsidRDefault="005F7B5E" w:rsidP="00B01678">
      <w:pPr>
        <w:pStyle w:val="Ttulo1"/>
        <w:numPr>
          <w:ilvl w:val="0"/>
          <w:numId w:val="11"/>
        </w:numPr>
      </w:pPr>
      <w:bookmarkStart w:id="88" w:name="_Toc6878880"/>
      <w:r w:rsidRPr="00B01678">
        <w:t>Diagramas de classe</w:t>
      </w:r>
      <w:bookmarkEnd w:id="88"/>
    </w:p>
    <w:p w:rsidR="005F7B5E" w:rsidRPr="00B01678" w:rsidRDefault="005F7B5E" w:rsidP="00B01678">
      <w:pPr>
        <w:pStyle w:val="Ttulo1"/>
        <w:numPr>
          <w:ilvl w:val="0"/>
          <w:numId w:val="11"/>
        </w:numPr>
      </w:pPr>
      <w:bookmarkStart w:id="89" w:name="_Toc6878881"/>
      <w:r w:rsidRPr="00B01678">
        <w:t>Diagramas de sequência</w:t>
      </w:r>
      <w:bookmarkEnd w:id="89"/>
    </w:p>
    <w:p w:rsidR="005F7B5E" w:rsidRPr="00B01678" w:rsidRDefault="005F7B5E" w:rsidP="00B01678">
      <w:pPr>
        <w:pStyle w:val="Ttulo1"/>
        <w:numPr>
          <w:ilvl w:val="0"/>
          <w:numId w:val="11"/>
        </w:numPr>
      </w:pPr>
      <w:bookmarkStart w:id="90" w:name="_Toc6878882"/>
      <w:r w:rsidRPr="00B01678">
        <w:t>Diagrama de rastreabilidade</w:t>
      </w:r>
      <w:bookmarkEnd w:id="90"/>
    </w:p>
    <w:p w:rsidR="005F7B5E" w:rsidRDefault="005F7B5E" w:rsidP="00B01678">
      <w:pPr>
        <w:pStyle w:val="Ttulo1"/>
        <w:numPr>
          <w:ilvl w:val="0"/>
          <w:numId w:val="11"/>
        </w:numPr>
      </w:pPr>
      <w:bookmarkStart w:id="91" w:name="_Toc6878883"/>
      <w:r w:rsidRPr="00B01678">
        <w:t>Diagrama de implantação</w:t>
      </w:r>
      <w:bookmarkEnd w:id="91"/>
    </w:p>
    <w:p w:rsidR="005F7B5E" w:rsidRDefault="005F7B5E" w:rsidP="00917E80">
      <w:pPr>
        <w:pStyle w:val="Ttulo1"/>
        <w:numPr>
          <w:ilvl w:val="0"/>
          <w:numId w:val="11"/>
        </w:numPr>
      </w:pPr>
      <w:r>
        <w:br w:type="page"/>
      </w:r>
      <w:r>
        <w:lastRenderedPageBreak/>
        <w:t>Requisitos não funcionais</w:t>
      </w:r>
    </w:p>
    <w:p w:rsidR="005F7B5E" w:rsidRPr="00336430" w:rsidRDefault="005F7B5E" w:rsidP="00336430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"/>
        <w:gridCol w:w="3308"/>
        <w:gridCol w:w="3816"/>
      </w:tblGrid>
      <w:tr w:rsidR="005F7B5E" w:rsidTr="00F56CC4">
        <w:tc>
          <w:tcPr>
            <w:tcW w:w="768" w:type="dxa"/>
            <w:shd w:val="clear" w:color="auto" w:fill="F3F3F3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Item</w:t>
            </w:r>
          </w:p>
        </w:tc>
        <w:tc>
          <w:tcPr>
            <w:tcW w:w="3308" w:type="dxa"/>
            <w:shd w:val="clear" w:color="auto" w:fill="F3F3F3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Descrição</w:t>
            </w:r>
          </w:p>
        </w:tc>
        <w:tc>
          <w:tcPr>
            <w:tcW w:w="3816" w:type="dxa"/>
            <w:shd w:val="clear" w:color="auto" w:fill="F3F3F3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Características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1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Tempo de resposta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3 s (máximo)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2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 xml:space="preserve">Disponibilidade 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24 x 7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3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Ambientes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Testes</w:t>
            </w:r>
          </w:p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Homologação</w:t>
            </w:r>
          </w:p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Produção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4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Segurança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 xml:space="preserve">SSL </w:t>
            </w:r>
          </w:p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Certificado X500</w:t>
            </w:r>
          </w:p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HTTPS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5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Servidor de aplicação web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 xml:space="preserve">3 instâncias (mínimo) sob </w:t>
            </w:r>
            <w:proofErr w:type="spellStart"/>
            <w:r w:rsidRPr="00F56CC4">
              <w:rPr>
                <w:rFonts w:eastAsia="Calibri"/>
              </w:rPr>
              <w:t>load</w:t>
            </w:r>
            <w:proofErr w:type="spellEnd"/>
            <w:r w:rsidRPr="00F56CC4">
              <w:rPr>
                <w:rFonts w:eastAsia="Calibri"/>
              </w:rPr>
              <w:t xml:space="preserve"> balance 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Servidor de componentes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 xml:space="preserve">3 instâncias (mínimo) 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6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Servidor de banco de dados SGDB (compatível)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Oracle 11x com cluster SQL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7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Disponibilidade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99,66% anual</w:t>
            </w:r>
          </w:p>
        </w:tc>
      </w:tr>
      <w:tr w:rsidR="005F7B5E" w:rsidTr="00F56CC4">
        <w:tc>
          <w:tcPr>
            <w:tcW w:w="76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8</w:t>
            </w:r>
          </w:p>
        </w:tc>
        <w:tc>
          <w:tcPr>
            <w:tcW w:w="3308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Desastres</w:t>
            </w:r>
          </w:p>
        </w:tc>
        <w:tc>
          <w:tcPr>
            <w:tcW w:w="3816" w:type="dxa"/>
            <w:shd w:val="clear" w:color="auto" w:fill="auto"/>
          </w:tcPr>
          <w:p w:rsidR="005F7B5E" w:rsidRPr="00F56CC4" w:rsidRDefault="005F7B5E" w:rsidP="00917E80">
            <w:pPr>
              <w:rPr>
                <w:rFonts w:eastAsia="Calibri"/>
              </w:rPr>
            </w:pPr>
            <w:r w:rsidRPr="00F56CC4">
              <w:rPr>
                <w:rFonts w:eastAsia="Calibri"/>
              </w:rPr>
              <w:t>Plano de recuperação de desastres (DRP) aprovado pela Diretoria de TI com simulação 2x/ano envolvendo 2 sites (Porto Alegre e São Paulo).</w:t>
            </w:r>
          </w:p>
        </w:tc>
      </w:tr>
    </w:tbl>
    <w:p w:rsidR="005F7B5E" w:rsidRDefault="005F7B5E" w:rsidP="00917E80"/>
    <w:p w:rsidR="005F7B5E" w:rsidRDefault="005F7B5E" w:rsidP="00917E80"/>
    <w:p w:rsidR="005F7B5E" w:rsidRDefault="005F7B5E" w:rsidP="00917E80">
      <w:r w:rsidRPr="00917E80">
        <w:br w:type="page"/>
      </w:r>
      <w:bookmarkStart w:id="92" w:name="_Toc6878884"/>
      <w:r>
        <w:lastRenderedPageBreak/>
        <w:t>Lista de imagens</w:t>
      </w:r>
      <w:bookmarkEnd w:id="92"/>
    </w:p>
    <w:p w:rsidR="005F7B5E" w:rsidRDefault="005F7B5E" w:rsidP="00B0142C"/>
    <w:p w:rsidR="005F7B5E" w:rsidRDefault="005F7B5E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"Ilustração" </w:instrText>
      </w:r>
      <w:r>
        <w:fldChar w:fldCharType="separate"/>
      </w:r>
      <w:hyperlink w:anchor="_Toc6878992" w:history="1">
        <w:r w:rsidRPr="00157584">
          <w:rPr>
            <w:rStyle w:val="Hyperlink"/>
            <w:noProof/>
          </w:rPr>
          <w:t>Ilustração 1 - Organização(listar)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3" w:history="1">
        <w:r w:rsidR="005F7B5E" w:rsidRPr="00157584">
          <w:rPr>
            <w:rStyle w:val="Hyperlink"/>
            <w:noProof/>
          </w:rPr>
          <w:t>Ilustração 2 - Organização (incluir/alterar)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21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4" w:history="1">
        <w:r w:rsidR="005F7B5E" w:rsidRPr="00157584">
          <w:rPr>
            <w:rStyle w:val="Hyperlink"/>
            <w:noProof/>
          </w:rPr>
          <w:t>Ilustração 3 - Categoria (listar)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22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5" w:history="1">
        <w:r w:rsidR="005F7B5E" w:rsidRPr="00157584">
          <w:rPr>
            <w:rStyle w:val="Hyperlink"/>
            <w:noProof/>
          </w:rPr>
          <w:t>Ilustração 4 - Categoria (incluir/alterar)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22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6" w:history="1">
        <w:r w:rsidR="005F7B5E" w:rsidRPr="00157584">
          <w:rPr>
            <w:rStyle w:val="Hyperlink"/>
            <w:noProof/>
          </w:rPr>
          <w:t>Ilustração 5 -  Usuário (listar)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7" w:history="1">
        <w:r w:rsidR="005F7B5E" w:rsidRPr="00157584">
          <w:rPr>
            <w:rStyle w:val="Hyperlink"/>
            <w:noProof/>
          </w:rPr>
          <w:t>Ilustração 6 – Usuário (incluir/alterar)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_Toc6878997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23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8" w:history="1">
        <w:r w:rsidR="005F7B5E" w:rsidRPr="00157584">
          <w:rPr>
            <w:rStyle w:val="Hyperlink"/>
            <w:noProof/>
          </w:rPr>
          <w:t>Ilustração 7 -  Leiaute e-mail enviado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_Toc6878998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8999" w:history="1">
        <w:r w:rsidR="005F7B5E" w:rsidRPr="00157584">
          <w:rPr>
            <w:rStyle w:val="Hyperlink"/>
            <w:noProof/>
          </w:rPr>
          <w:t>Ilustração 8 - Usuário (login)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_Toc6878999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24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0" w:history="1">
        <w:r w:rsidR="005F7B5E" w:rsidRPr="00157584">
          <w:rPr>
            <w:rStyle w:val="Hyperlink"/>
            <w:noProof/>
          </w:rPr>
          <w:t>Ilustração 9 - Usuário (alterar senha)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_Toc6879000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25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1" w:history="1">
        <w:r w:rsidR="005F7B5E" w:rsidRPr="00157584">
          <w:rPr>
            <w:rStyle w:val="Hyperlink"/>
            <w:noProof/>
          </w:rPr>
          <w:t>Ilustração 10 - Item/transmissão (listar)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_Toc6879001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25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2" w:history="1">
        <w:r w:rsidR="005F7B5E" w:rsidRPr="00157584">
          <w:rPr>
            <w:rStyle w:val="Hyperlink"/>
            <w:noProof/>
          </w:rPr>
          <w:t>Ilustração 11 - Item/transmissão (incluir/alterar)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_Toc6879002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26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3" w:history="1">
        <w:r w:rsidR="005F7B5E" w:rsidRPr="00157584">
          <w:rPr>
            <w:rStyle w:val="Hyperlink"/>
            <w:noProof/>
          </w:rPr>
          <w:t>Ilustração 12 - Preço de item (listar)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_Toc6879003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26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4" w:history="1">
        <w:r w:rsidR="005F7B5E" w:rsidRPr="00157584">
          <w:rPr>
            <w:rStyle w:val="Hyperlink"/>
            <w:noProof/>
          </w:rPr>
          <w:t>Ilustração 13 - Preço de item (incluir/alterar)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_Toc6879004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5" w:history="1">
        <w:r w:rsidR="005F7B5E" w:rsidRPr="00157584">
          <w:rPr>
            <w:rStyle w:val="Hyperlink"/>
            <w:noProof/>
          </w:rPr>
          <w:t>Ilustração 14 - Item/transmissão (exibir)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_Toc6879005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27</w:t>
        </w:r>
        <w:r w:rsidR="005F7B5E">
          <w:rPr>
            <w:noProof/>
            <w:webHidden/>
          </w:rPr>
          <w:fldChar w:fldCharType="end"/>
        </w:r>
      </w:hyperlink>
    </w:p>
    <w:p w:rsidR="005F7B5E" w:rsidRDefault="00F56CC4">
      <w:pPr>
        <w:pStyle w:val="ndicedeilustraes"/>
        <w:tabs>
          <w:tab w:val="right" w:leader="dot" w:pos="8494"/>
        </w:tabs>
        <w:rPr>
          <w:noProof/>
        </w:rPr>
      </w:pPr>
      <w:hyperlink w:anchor="_Toc6879006" w:history="1">
        <w:r w:rsidR="005F7B5E" w:rsidRPr="00157584">
          <w:rPr>
            <w:rStyle w:val="Hyperlink"/>
            <w:noProof/>
          </w:rPr>
          <w:t>Ilustração 15 - Item/transmissão (exibir detalhe)</w:t>
        </w:r>
        <w:r w:rsidR="005F7B5E">
          <w:rPr>
            <w:noProof/>
            <w:webHidden/>
          </w:rPr>
          <w:tab/>
        </w:r>
        <w:r w:rsidR="005F7B5E">
          <w:rPr>
            <w:noProof/>
            <w:webHidden/>
          </w:rPr>
          <w:fldChar w:fldCharType="begin"/>
        </w:r>
        <w:r w:rsidR="005F7B5E">
          <w:rPr>
            <w:noProof/>
            <w:webHidden/>
          </w:rPr>
          <w:instrText xml:space="preserve"> PAGEREF _Toc6879006 \h </w:instrText>
        </w:r>
        <w:r w:rsidR="005F7B5E">
          <w:rPr>
            <w:noProof/>
            <w:webHidden/>
          </w:rPr>
        </w:r>
        <w:r w:rsidR="005F7B5E">
          <w:rPr>
            <w:noProof/>
            <w:webHidden/>
          </w:rPr>
          <w:fldChar w:fldCharType="separate"/>
        </w:r>
        <w:r w:rsidR="005F7B5E">
          <w:rPr>
            <w:noProof/>
            <w:webHidden/>
          </w:rPr>
          <w:t>28</w:t>
        </w:r>
        <w:r w:rsidR="005F7B5E">
          <w:rPr>
            <w:noProof/>
            <w:webHidden/>
          </w:rPr>
          <w:fldChar w:fldCharType="end"/>
        </w:r>
      </w:hyperlink>
    </w:p>
    <w:p w:rsidR="005F7B5E" w:rsidRPr="00B0142C" w:rsidRDefault="005F7B5E" w:rsidP="00B0142C">
      <w:r>
        <w:fldChar w:fldCharType="end"/>
      </w:r>
    </w:p>
    <w:p w:rsidR="005F7B5E" w:rsidRPr="00B0142C" w:rsidRDefault="005F7B5E" w:rsidP="00B0142C"/>
    <w:p w:rsidR="005F7B5E" w:rsidRPr="00B01678" w:rsidRDefault="005F7B5E" w:rsidP="00B01678">
      <w:pPr>
        <w:pStyle w:val="Ttulo1"/>
        <w:numPr>
          <w:ilvl w:val="0"/>
          <w:numId w:val="11"/>
        </w:numPr>
      </w:pPr>
      <w:r>
        <w:br w:type="page"/>
      </w:r>
      <w:bookmarkStart w:id="93" w:name="_Toc6878885"/>
      <w:r w:rsidRPr="00B01678">
        <w:lastRenderedPageBreak/>
        <w:t>Anexos</w:t>
      </w:r>
      <w:bookmarkEnd w:id="93"/>
    </w:p>
    <w:bookmarkEnd w:id="0"/>
    <w:p w:rsidR="005F7B5E" w:rsidRDefault="005F7B5E" w:rsidP="008E5934">
      <w:pPr>
        <w:pStyle w:val="Ttulo1"/>
      </w:pPr>
    </w:p>
    <w:sectPr w:rsidR="005F7B5E" w:rsidSect="00B01678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CC4" w:rsidRDefault="00F56CC4">
      <w:r>
        <w:separator/>
      </w:r>
    </w:p>
  </w:endnote>
  <w:endnote w:type="continuationSeparator" w:id="0">
    <w:p w:rsidR="00F56CC4" w:rsidRDefault="00F5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CC4" w:rsidRDefault="00F56CC4">
      <w:r>
        <w:separator/>
      </w:r>
    </w:p>
  </w:footnote>
  <w:footnote w:type="continuationSeparator" w:id="0">
    <w:p w:rsidR="00F56CC4" w:rsidRDefault="00F5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B606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36E0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22AF1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D4240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CAEEE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FA18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BA1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2CFE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81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854A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A7E4C"/>
    <w:multiLevelType w:val="hybridMultilevel"/>
    <w:tmpl w:val="F91EBE1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114128F"/>
    <w:multiLevelType w:val="hybridMultilevel"/>
    <w:tmpl w:val="73DEA32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13A08CD"/>
    <w:multiLevelType w:val="hybridMultilevel"/>
    <w:tmpl w:val="914460B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3A27095"/>
    <w:multiLevelType w:val="hybridMultilevel"/>
    <w:tmpl w:val="B0B0D32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A282B43"/>
    <w:multiLevelType w:val="hybridMultilevel"/>
    <w:tmpl w:val="C0DE89B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A6B3EA5"/>
    <w:multiLevelType w:val="hybridMultilevel"/>
    <w:tmpl w:val="13726CC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F344BCB"/>
    <w:multiLevelType w:val="hybridMultilevel"/>
    <w:tmpl w:val="E5D265DC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1294B51"/>
    <w:multiLevelType w:val="multilevel"/>
    <w:tmpl w:val="E35E2F4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D5F5E4A"/>
    <w:multiLevelType w:val="hybridMultilevel"/>
    <w:tmpl w:val="F18A01C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D92727B"/>
    <w:multiLevelType w:val="hybridMultilevel"/>
    <w:tmpl w:val="959E5940"/>
    <w:lvl w:ilvl="0" w:tplc="23FCD4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E6463E8"/>
    <w:multiLevelType w:val="hybridMultilevel"/>
    <w:tmpl w:val="27A0674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F4F2F08"/>
    <w:multiLevelType w:val="multilevel"/>
    <w:tmpl w:val="E5D265DC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F947266"/>
    <w:multiLevelType w:val="hybridMultilevel"/>
    <w:tmpl w:val="E35E2F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3754CD0"/>
    <w:multiLevelType w:val="multilevel"/>
    <w:tmpl w:val="E068B4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4991D91"/>
    <w:multiLevelType w:val="hybridMultilevel"/>
    <w:tmpl w:val="F9CA43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5553C09"/>
    <w:multiLevelType w:val="hybridMultilevel"/>
    <w:tmpl w:val="CA7A44AE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9925AB2"/>
    <w:multiLevelType w:val="hybridMultilevel"/>
    <w:tmpl w:val="3AF0602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FC66056"/>
    <w:multiLevelType w:val="hybridMultilevel"/>
    <w:tmpl w:val="3468EE9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28C2FEC"/>
    <w:multiLevelType w:val="hybridMultilevel"/>
    <w:tmpl w:val="647A008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79F3834"/>
    <w:multiLevelType w:val="multilevel"/>
    <w:tmpl w:val="959E59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9234D0F"/>
    <w:multiLevelType w:val="hybridMultilevel"/>
    <w:tmpl w:val="F5E26182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FF03376"/>
    <w:multiLevelType w:val="hybridMultilevel"/>
    <w:tmpl w:val="E068B47A"/>
    <w:lvl w:ilvl="0" w:tplc="E1BEC50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4D638A2"/>
    <w:multiLevelType w:val="hybridMultilevel"/>
    <w:tmpl w:val="AAAC2A06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580347F"/>
    <w:multiLevelType w:val="hybridMultilevel"/>
    <w:tmpl w:val="65642F70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C4A1294"/>
    <w:multiLevelType w:val="hybridMultilevel"/>
    <w:tmpl w:val="F2CE50A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30A2354"/>
    <w:multiLevelType w:val="hybridMultilevel"/>
    <w:tmpl w:val="F83CDC48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3641478"/>
    <w:multiLevelType w:val="hybridMultilevel"/>
    <w:tmpl w:val="072202E4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3AF4064"/>
    <w:multiLevelType w:val="multilevel"/>
    <w:tmpl w:val="3000C9A8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B9A0977"/>
    <w:multiLevelType w:val="hybridMultilevel"/>
    <w:tmpl w:val="70B65A2A"/>
    <w:lvl w:ilvl="0" w:tplc="0772127E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D480ECE"/>
    <w:multiLevelType w:val="hybridMultilevel"/>
    <w:tmpl w:val="3000C9A8"/>
    <w:lvl w:ilvl="0" w:tplc="2F4CDC48">
      <w:start w:val="1"/>
      <w:numFmt w:val="decimal"/>
      <w:lvlText w:val="%1)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29"/>
  </w:num>
  <w:num w:numId="14">
    <w:abstractNumId w:val="31"/>
  </w:num>
  <w:num w:numId="15">
    <w:abstractNumId w:val="23"/>
  </w:num>
  <w:num w:numId="16">
    <w:abstractNumId w:val="39"/>
  </w:num>
  <w:num w:numId="17">
    <w:abstractNumId w:val="37"/>
  </w:num>
  <w:num w:numId="18">
    <w:abstractNumId w:val="36"/>
  </w:num>
  <w:num w:numId="19">
    <w:abstractNumId w:val="18"/>
  </w:num>
  <w:num w:numId="20">
    <w:abstractNumId w:val="10"/>
  </w:num>
  <w:num w:numId="21">
    <w:abstractNumId w:val="20"/>
  </w:num>
  <w:num w:numId="22">
    <w:abstractNumId w:val="28"/>
  </w:num>
  <w:num w:numId="23">
    <w:abstractNumId w:val="33"/>
  </w:num>
  <w:num w:numId="24">
    <w:abstractNumId w:val="34"/>
  </w:num>
  <w:num w:numId="25">
    <w:abstractNumId w:val="27"/>
  </w:num>
  <w:num w:numId="26">
    <w:abstractNumId w:val="11"/>
  </w:num>
  <w:num w:numId="27">
    <w:abstractNumId w:val="35"/>
  </w:num>
  <w:num w:numId="28">
    <w:abstractNumId w:val="26"/>
  </w:num>
  <w:num w:numId="29">
    <w:abstractNumId w:val="24"/>
  </w:num>
  <w:num w:numId="30">
    <w:abstractNumId w:val="12"/>
  </w:num>
  <w:num w:numId="31">
    <w:abstractNumId w:val="32"/>
  </w:num>
  <w:num w:numId="32">
    <w:abstractNumId w:val="22"/>
  </w:num>
  <w:num w:numId="33">
    <w:abstractNumId w:val="17"/>
  </w:num>
  <w:num w:numId="34">
    <w:abstractNumId w:val="16"/>
  </w:num>
  <w:num w:numId="35">
    <w:abstractNumId w:val="21"/>
  </w:num>
  <w:num w:numId="36">
    <w:abstractNumId w:val="13"/>
  </w:num>
  <w:num w:numId="37">
    <w:abstractNumId w:val="15"/>
  </w:num>
  <w:num w:numId="38">
    <w:abstractNumId w:val="30"/>
  </w:num>
  <w:num w:numId="39">
    <w:abstractNumId w:val="3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00E9"/>
    <w:rsid w:val="00000FD2"/>
    <w:rsid w:val="00006525"/>
    <w:rsid w:val="00013EC6"/>
    <w:rsid w:val="00016F27"/>
    <w:rsid w:val="00055233"/>
    <w:rsid w:val="000647F6"/>
    <w:rsid w:val="00072FB8"/>
    <w:rsid w:val="00097680"/>
    <w:rsid w:val="000A5B7B"/>
    <w:rsid w:val="000A7313"/>
    <w:rsid w:val="000A7C51"/>
    <w:rsid w:val="000B09BC"/>
    <w:rsid w:val="000C7AE3"/>
    <w:rsid w:val="000E56CE"/>
    <w:rsid w:val="0011102D"/>
    <w:rsid w:val="0011130B"/>
    <w:rsid w:val="00116FB7"/>
    <w:rsid w:val="00123BDD"/>
    <w:rsid w:val="00127796"/>
    <w:rsid w:val="00137F3B"/>
    <w:rsid w:val="0014260E"/>
    <w:rsid w:val="00157584"/>
    <w:rsid w:val="00162381"/>
    <w:rsid w:val="00173675"/>
    <w:rsid w:val="0018440D"/>
    <w:rsid w:val="001A7641"/>
    <w:rsid w:val="001B474D"/>
    <w:rsid w:val="002060BA"/>
    <w:rsid w:val="00206CAB"/>
    <w:rsid w:val="002108DB"/>
    <w:rsid w:val="002152D1"/>
    <w:rsid w:val="00216184"/>
    <w:rsid w:val="002413BE"/>
    <w:rsid w:val="00246B0A"/>
    <w:rsid w:val="002578F3"/>
    <w:rsid w:val="00272531"/>
    <w:rsid w:val="002729CB"/>
    <w:rsid w:val="0028465D"/>
    <w:rsid w:val="00294973"/>
    <w:rsid w:val="002A0236"/>
    <w:rsid w:val="002A5DF4"/>
    <w:rsid w:val="002A7676"/>
    <w:rsid w:val="002B43D2"/>
    <w:rsid w:val="002C0388"/>
    <w:rsid w:val="002C6101"/>
    <w:rsid w:val="002D1389"/>
    <w:rsid w:val="0030096F"/>
    <w:rsid w:val="00310DB9"/>
    <w:rsid w:val="00326D54"/>
    <w:rsid w:val="00336430"/>
    <w:rsid w:val="00340A86"/>
    <w:rsid w:val="00367444"/>
    <w:rsid w:val="00385D17"/>
    <w:rsid w:val="003924E2"/>
    <w:rsid w:val="003930CD"/>
    <w:rsid w:val="0039387A"/>
    <w:rsid w:val="0039641D"/>
    <w:rsid w:val="003A2515"/>
    <w:rsid w:val="003B13A4"/>
    <w:rsid w:val="003C510D"/>
    <w:rsid w:val="003E00E9"/>
    <w:rsid w:val="00421704"/>
    <w:rsid w:val="00427ABA"/>
    <w:rsid w:val="00452071"/>
    <w:rsid w:val="0045211C"/>
    <w:rsid w:val="00465EE9"/>
    <w:rsid w:val="00467C53"/>
    <w:rsid w:val="00477630"/>
    <w:rsid w:val="00482436"/>
    <w:rsid w:val="004C3506"/>
    <w:rsid w:val="004F2D08"/>
    <w:rsid w:val="00522CDB"/>
    <w:rsid w:val="00531149"/>
    <w:rsid w:val="00555365"/>
    <w:rsid w:val="005576C4"/>
    <w:rsid w:val="00571113"/>
    <w:rsid w:val="00577146"/>
    <w:rsid w:val="005B6DAE"/>
    <w:rsid w:val="005D497E"/>
    <w:rsid w:val="005E4F96"/>
    <w:rsid w:val="005F7B5E"/>
    <w:rsid w:val="0061575D"/>
    <w:rsid w:val="0062755D"/>
    <w:rsid w:val="0063594E"/>
    <w:rsid w:val="0064785D"/>
    <w:rsid w:val="006760E8"/>
    <w:rsid w:val="00677263"/>
    <w:rsid w:val="006839ED"/>
    <w:rsid w:val="0069711F"/>
    <w:rsid w:val="006E5ED9"/>
    <w:rsid w:val="006F1FA4"/>
    <w:rsid w:val="006F7F64"/>
    <w:rsid w:val="007118B4"/>
    <w:rsid w:val="00711EF5"/>
    <w:rsid w:val="007156A1"/>
    <w:rsid w:val="007501D1"/>
    <w:rsid w:val="0078564D"/>
    <w:rsid w:val="007A05BC"/>
    <w:rsid w:val="007B10ED"/>
    <w:rsid w:val="007C4E87"/>
    <w:rsid w:val="00817EB6"/>
    <w:rsid w:val="00831AA5"/>
    <w:rsid w:val="00845609"/>
    <w:rsid w:val="00860BD4"/>
    <w:rsid w:val="008917A5"/>
    <w:rsid w:val="0089234D"/>
    <w:rsid w:val="00893057"/>
    <w:rsid w:val="008C5BCD"/>
    <w:rsid w:val="008E53B9"/>
    <w:rsid w:val="008E5934"/>
    <w:rsid w:val="00911D4B"/>
    <w:rsid w:val="0091744B"/>
    <w:rsid w:val="00917E80"/>
    <w:rsid w:val="00921301"/>
    <w:rsid w:val="00954FD8"/>
    <w:rsid w:val="0096248C"/>
    <w:rsid w:val="009951D9"/>
    <w:rsid w:val="00995D13"/>
    <w:rsid w:val="009B14DA"/>
    <w:rsid w:val="009B58E0"/>
    <w:rsid w:val="009D19AD"/>
    <w:rsid w:val="009E278F"/>
    <w:rsid w:val="009F36DC"/>
    <w:rsid w:val="009F4795"/>
    <w:rsid w:val="00A04B2C"/>
    <w:rsid w:val="00A15627"/>
    <w:rsid w:val="00A1656C"/>
    <w:rsid w:val="00A21D66"/>
    <w:rsid w:val="00A27012"/>
    <w:rsid w:val="00A32A57"/>
    <w:rsid w:val="00A50897"/>
    <w:rsid w:val="00AA5CEE"/>
    <w:rsid w:val="00AB38B7"/>
    <w:rsid w:val="00AC3BC6"/>
    <w:rsid w:val="00AC66C0"/>
    <w:rsid w:val="00AD003A"/>
    <w:rsid w:val="00AD291C"/>
    <w:rsid w:val="00AE01AE"/>
    <w:rsid w:val="00AE4182"/>
    <w:rsid w:val="00AF27D3"/>
    <w:rsid w:val="00B0142C"/>
    <w:rsid w:val="00B01678"/>
    <w:rsid w:val="00B61528"/>
    <w:rsid w:val="00B65711"/>
    <w:rsid w:val="00B70356"/>
    <w:rsid w:val="00B76AE7"/>
    <w:rsid w:val="00B7702E"/>
    <w:rsid w:val="00B81E17"/>
    <w:rsid w:val="00B86063"/>
    <w:rsid w:val="00B94051"/>
    <w:rsid w:val="00BC026A"/>
    <w:rsid w:val="00BD2C60"/>
    <w:rsid w:val="00BF32F4"/>
    <w:rsid w:val="00C0005B"/>
    <w:rsid w:val="00C07137"/>
    <w:rsid w:val="00C1182B"/>
    <w:rsid w:val="00C221BD"/>
    <w:rsid w:val="00C223B6"/>
    <w:rsid w:val="00C335E2"/>
    <w:rsid w:val="00C60CDE"/>
    <w:rsid w:val="00C61F9C"/>
    <w:rsid w:val="00C775DC"/>
    <w:rsid w:val="00C84224"/>
    <w:rsid w:val="00C96EBE"/>
    <w:rsid w:val="00C9782F"/>
    <w:rsid w:val="00CA25F0"/>
    <w:rsid w:val="00CC7678"/>
    <w:rsid w:val="00CF2924"/>
    <w:rsid w:val="00D36420"/>
    <w:rsid w:val="00D62E95"/>
    <w:rsid w:val="00D637B8"/>
    <w:rsid w:val="00D73DB7"/>
    <w:rsid w:val="00D9721C"/>
    <w:rsid w:val="00DA0280"/>
    <w:rsid w:val="00DA637C"/>
    <w:rsid w:val="00DB2F97"/>
    <w:rsid w:val="00DC3690"/>
    <w:rsid w:val="00DC5F73"/>
    <w:rsid w:val="00E06C62"/>
    <w:rsid w:val="00E4741A"/>
    <w:rsid w:val="00E5334C"/>
    <w:rsid w:val="00E638A7"/>
    <w:rsid w:val="00E64581"/>
    <w:rsid w:val="00E733C0"/>
    <w:rsid w:val="00EA1343"/>
    <w:rsid w:val="00EA7FE2"/>
    <w:rsid w:val="00EC0202"/>
    <w:rsid w:val="00EE7E5C"/>
    <w:rsid w:val="00F14C73"/>
    <w:rsid w:val="00F40F15"/>
    <w:rsid w:val="00F56CC4"/>
    <w:rsid w:val="00F73CE2"/>
    <w:rsid w:val="00F77960"/>
    <w:rsid w:val="00F851DF"/>
    <w:rsid w:val="00FB6B88"/>
    <w:rsid w:val="00FC0398"/>
    <w:rsid w:val="00FC0459"/>
    <w:rsid w:val="00FD6B03"/>
    <w:rsid w:val="00FE658C"/>
    <w:rsid w:val="67C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3C2AB2"/>
  <w15:docId w15:val="{1386A270-7505-4352-B3F4-3AB96270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0E9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BF32F4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8E5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rsid w:val="008E5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0C7AE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F32F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9"/>
    <w:semiHidden/>
    <w:locked/>
    <w:rsid w:val="00A21D6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A21D66"/>
    <w:rPr>
      <w:rFonts w:ascii="Cambria" w:hAnsi="Cambria" w:cs="Times New Roman"/>
      <w:b/>
      <w:b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0E56CE"/>
    <w:rPr>
      <w:rFonts w:ascii="Calibri" w:hAnsi="Calibri" w:cs="Times New Roman"/>
      <w:b/>
      <w:bCs/>
    </w:rPr>
  </w:style>
  <w:style w:type="paragraph" w:customStyle="1" w:styleId="p01">
    <w:name w:val="p01"/>
    <w:basedOn w:val="Normal"/>
    <w:uiPriority w:val="99"/>
    <w:rsid w:val="00BF32F4"/>
    <w:pPr>
      <w:spacing w:line="480" w:lineRule="auto"/>
      <w:ind w:left="372" w:firstLine="708"/>
      <w:jc w:val="both"/>
    </w:pPr>
    <w:rPr>
      <w:rFonts w:ascii="Arial" w:hAnsi="Arial"/>
    </w:rPr>
  </w:style>
  <w:style w:type="table" w:styleId="Tabelacomgrade">
    <w:name w:val="Table Grid"/>
    <w:basedOn w:val="Tabelanormal"/>
    <w:uiPriority w:val="99"/>
    <w:rsid w:val="00FC0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C0398"/>
    <w:rPr>
      <w:rFonts w:cs="Times New Roman"/>
      <w:color w:val="0563C1"/>
      <w:u w:val="single"/>
    </w:rPr>
  </w:style>
  <w:style w:type="character" w:customStyle="1" w:styleId="MenoPendente1">
    <w:name w:val="Menção Pendente1"/>
    <w:uiPriority w:val="99"/>
    <w:semiHidden/>
    <w:rsid w:val="00FC0398"/>
    <w:rPr>
      <w:rFonts w:cs="Times New Roman"/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99"/>
    <w:qFormat/>
    <w:locked/>
    <w:rsid w:val="006E5ED9"/>
    <w:rPr>
      <w:b/>
      <w:bCs/>
      <w:sz w:val="20"/>
      <w:szCs w:val="20"/>
    </w:rPr>
  </w:style>
  <w:style w:type="paragraph" w:styleId="Ttulo">
    <w:name w:val="Title"/>
    <w:basedOn w:val="Normal"/>
    <w:link w:val="TtuloChar"/>
    <w:uiPriority w:val="99"/>
    <w:qFormat/>
    <w:locked/>
    <w:rsid w:val="00AF27D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A21D66"/>
    <w:rPr>
      <w:rFonts w:ascii="Cambria" w:hAnsi="Cambria" w:cs="Times New Roman"/>
      <w:b/>
      <w:bCs/>
      <w:kern w:val="28"/>
      <w:sz w:val="32"/>
      <w:szCs w:val="32"/>
    </w:rPr>
  </w:style>
  <w:style w:type="paragraph" w:styleId="Sumrio3">
    <w:name w:val="toc 3"/>
    <w:basedOn w:val="Normal"/>
    <w:next w:val="Normal"/>
    <w:autoRedefine/>
    <w:uiPriority w:val="99"/>
    <w:semiHidden/>
    <w:locked/>
    <w:rsid w:val="008E5934"/>
    <w:pPr>
      <w:ind w:left="480"/>
    </w:pPr>
  </w:style>
  <w:style w:type="paragraph" w:styleId="Sumrio2">
    <w:name w:val="toc 2"/>
    <w:basedOn w:val="Normal"/>
    <w:next w:val="Normal"/>
    <w:autoRedefine/>
    <w:uiPriority w:val="99"/>
    <w:semiHidden/>
    <w:locked/>
    <w:rsid w:val="008E5934"/>
    <w:pPr>
      <w:ind w:left="240"/>
    </w:pPr>
  </w:style>
  <w:style w:type="paragraph" w:styleId="Sumrio1">
    <w:name w:val="toc 1"/>
    <w:basedOn w:val="Normal"/>
    <w:next w:val="Normal"/>
    <w:autoRedefine/>
    <w:uiPriority w:val="99"/>
    <w:semiHidden/>
    <w:locked/>
    <w:rsid w:val="00AD003A"/>
    <w:pPr>
      <w:tabs>
        <w:tab w:val="right" w:leader="dot" w:pos="8494"/>
      </w:tabs>
      <w:spacing w:line="360" w:lineRule="auto"/>
    </w:pPr>
  </w:style>
  <w:style w:type="paragraph" w:customStyle="1" w:styleId="Default">
    <w:name w:val="Default"/>
    <w:uiPriority w:val="99"/>
    <w:rsid w:val="00F851D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AD00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0E56CE"/>
    <w:rPr>
      <w:rFonts w:ascii="Times New Roman" w:hAnsi="Times New Roman" w:cs="Times New Roman"/>
      <w:sz w:val="24"/>
      <w:szCs w:val="24"/>
    </w:rPr>
  </w:style>
  <w:style w:type="character" w:styleId="Nmerodepgina">
    <w:name w:val="page number"/>
    <w:uiPriority w:val="99"/>
    <w:rsid w:val="00AD003A"/>
    <w:rPr>
      <w:rFonts w:cs="Times New Roman"/>
    </w:rPr>
  </w:style>
  <w:style w:type="character" w:styleId="nfase">
    <w:name w:val="Emphasis"/>
    <w:uiPriority w:val="99"/>
    <w:qFormat/>
    <w:locked/>
    <w:rsid w:val="00123BDD"/>
    <w:rPr>
      <w:rFonts w:cs="Times New Roman"/>
      <w:i/>
      <w:iCs/>
    </w:rPr>
  </w:style>
  <w:style w:type="paragraph" w:styleId="ndicedeilustraes">
    <w:name w:val="table of figures"/>
    <w:basedOn w:val="Normal"/>
    <w:next w:val="Normal"/>
    <w:uiPriority w:val="99"/>
    <w:semiHidden/>
    <w:rsid w:val="00B01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5814</Words>
  <Characters>31401</Characters>
  <Application>Microsoft Office Word</Application>
  <DocSecurity>0</DocSecurity>
  <Lines>261</Lines>
  <Paragraphs>74</Paragraphs>
  <ScaleCrop>false</ScaleCrop>
  <Company/>
  <LinksUpToDate>false</LinksUpToDate>
  <CharactersWithSpaces>37141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1-INTRODUÇÃO               </dc:title>
  <dc:subject/>
  <dc:creator>Fernando Luis Rodrigues da Silva</dc:creator>
  <cp:keywords/>
  <dc:description/>
  <cp:lastModifiedBy>Fernando Luis Rodrigues da Silva</cp:lastModifiedBy>
  <cp:revision>63</cp:revision>
  <cp:lastPrinted>2019-04-23T06:14:00Z</cp:lastPrinted>
  <dcterms:created xsi:type="dcterms:W3CDTF">2019-03-25T00:27:00Z</dcterms:created>
  <dcterms:modified xsi:type="dcterms:W3CDTF">2019-04-23T19:45:00Z</dcterms:modified>
</cp:coreProperties>
</file>